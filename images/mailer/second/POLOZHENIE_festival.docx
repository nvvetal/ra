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43" w:rsidRPr="00E7544C" w:rsidRDefault="00A41543" w:rsidP="00BF55A6">
      <w:pPr>
        <w:ind w:left="-567" w:firstLine="426"/>
        <w:jc w:val="center"/>
        <w:rPr>
          <w:rFonts w:ascii="Times New Roman" w:hAnsi="Times New Roman"/>
          <w:b/>
          <w:sz w:val="24"/>
          <w:szCs w:val="24"/>
        </w:rPr>
      </w:pPr>
      <w:r w:rsidRPr="00E7544C">
        <w:rPr>
          <w:rFonts w:ascii="Times New Roman" w:hAnsi="Times New Roman"/>
          <w:b/>
          <w:sz w:val="24"/>
          <w:szCs w:val="24"/>
        </w:rPr>
        <w:t>ПОЛОЖЕНИЕ</w:t>
      </w:r>
    </w:p>
    <w:p w:rsidR="00A41543" w:rsidRPr="00E7544C" w:rsidRDefault="00A41543" w:rsidP="00BF55A6">
      <w:pPr>
        <w:ind w:left="-567" w:firstLine="426"/>
        <w:jc w:val="center"/>
        <w:rPr>
          <w:rFonts w:ascii="Times New Roman" w:hAnsi="Times New Roman"/>
          <w:b/>
          <w:sz w:val="24"/>
          <w:szCs w:val="24"/>
        </w:rPr>
      </w:pPr>
      <w:r w:rsidRPr="00E7544C">
        <w:rPr>
          <w:rFonts w:ascii="Times New Roman" w:hAnsi="Times New Roman"/>
          <w:b/>
          <w:sz w:val="24"/>
          <w:szCs w:val="24"/>
        </w:rPr>
        <w:t xml:space="preserve">О ПРОВЕДЕНИИ </w:t>
      </w:r>
      <w:r>
        <w:rPr>
          <w:rFonts w:ascii="Times New Roman" w:hAnsi="Times New Roman"/>
          <w:b/>
          <w:sz w:val="24"/>
          <w:szCs w:val="24"/>
        </w:rPr>
        <w:t xml:space="preserve">МЕЖДУНАРОДНОГО </w:t>
      </w:r>
    </w:p>
    <w:p w:rsidR="00A41543" w:rsidRDefault="00A41543" w:rsidP="00BF55A6">
      <w:pPr>
        <w:ind w:left="-567" w:firstLine="42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ФЕСТИВАЛЯ </w:t>
      </w:r>
      <w:r w:rsidRPr="00E7544C">
        <w:rPr>
          <w:rFonts w:ascii="Times New Roman" w:hAnsi="Times New Roman"/>
          <w:b/>
          <w:sz w:val="24"/>
          <w:szCs w:val="24"/>
        </w:rPr>
        <w:t>ТАНЦА «ХОРОВОД ДРУЗЕЙ»</w:t>
      </w:r>
    </w:p>
    <w:p w:rsidR="00A41543" w:rsidRPr="00E7544C" w:rsidRDefault="00A41543" w:rsidP="00BF55A6">
      <w:pPr>
        <w:ind w:left="-567" w:firstLine="426"/>
        <w:jc w:val="center"/>
        <w:rPr>
          <w:rFonts w:ascii="Times New Roman" w:hAnsi="Times New Roman"/>
          <w:b/>
          <w:sz w:val="24"/>
          <w:szCs w:val="24"/>
        </w:rPr>
      </w:pPr>
    </w:p>
    <w:p w:rsidR="00A41543" w:rsidRPr="002064B8" w:rsidRDefault="00A41543" w:rsidP="00BF55A6">
      <w:pPr>
        <w:spacing w:line="240" w:lineRule="auto"/>
        <w:ind w:left="-567" w:firstLine="426"/>
        <w:rPr>
          <w:rFonts w:ascii="Times New Roman" w:hAnsi="Times New Roman"/>
          <w:b/>
          <w:sz w:val="24"/>
          <w:szCs w:val="24"/>
        </w:rPr>
      </w:pPr>
      <w:r w:rsidRPr="002064B8">
        <w:rPr>
          <w:rFonts w:ascii="Times New Roman" w:hAnsi="Times New Roman"/>
          <w:b/>
          <w:sz w:val="24"/>
          <w:szCs w:val="24"/>
        </w:rPr>
        <w:t xml:space="preserve">1. </w:t>
      </w:r>
      <w:r>
        <w:rPr>
          <w:rFonts w:ascii="Times New Roman" w:hAnsi="Times New Roman"/>
          <w:b/>
          <w:sz w:val="24"/>
          <w:szCs w:val="24"/>
        </w:rPr>
        <w:t xml:space="preserve">Основные положения </w:t>
      </w:r>
      <w:r>
        <w:rPr>
          <w:rFonts w:ascii="Times New Roman" w:hAnsi="Times New Roman"/>
          <w:b/>
          <w:sz w:val="24"/>
          <w:szCs w:val="24"/>
          <w:lang w:val="uk-UA"/>
        </w:rPr>
        <w:t>фестиваля</w:t>
      </w:r>
      <w:r w:rsidRPr="002064B8">
        <w:rPr>
          <w:rFonts w:ascii="Times New Roman" w:hAnsi="Times New Roman"/>
          <w:b/>
          <w:sz w:val="24"/>
          <w:szCs w:val="24"/>
        </w:rPr>
        <w:t>.</w:t>
      </w:r>
    </w:p>
    <w:p w:rsidR="00A41543" w:rsidRDefault="00A41543" w:rsidP="00BF55A6">
      <w:pPr>
        <w:spacing w:line="240" w:lineRule="auto"/>
        <w:ind w:left="-567" w:firstLine="426"/>
        <w:rPr>
          <w:rFonts w:ascii="Times New Roman" w:hAnsi="Times New Roman"/>
          <w:sz w:val="24"/>
          <w:szCs w:val="24"/>
        </w:rPr>
      </w:pPr>
      <w:r w:rsidRPr="00374023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-й</w:t>
      </w:r>
      <w:r w:rsidRPr="00374023">
        <w:rPr>
          <w:rFonts w:ascii="Times New Roman" w:hAnsi="Times New Roman"/>
          <w:sz w:val="24"/>
          <w:szCs w:val="24"/>
        </w:rPr>
        <w:t xml:space="preserve"> Международный  </w:t>
      </w:r>
      <w:r>
        <w:rPr>
          <w:rFonts w:ascii="Times New Roman" w:hAnsi="Times New Roman"/>
          <w:sz w:val="24"/>
          <w:szCs w:val="24"/>
        </w:rPr>
        <w:t>фестиваль</w:t>
      </w:r>
      <w:r w:rsidRPr="00374023">
        <w:rPr>
          <w:rFonts w:ascii="Times New Roman" w:hAnsi="Times New Roman"/>
          <w:sz w:val="24"/>
          <w:szCs w:val="24"/>
        </w:rPr>
        <w:t xml:space="preserve"> танца "Хоровод друзей" состоится с ..</w:t>
      </w:r>
      <w:r w:rsidRPr="004F6968">
        <w:rPr>
          <w:rFonts w:ascii="Times New Roman" w:hAnsi="Times New Roman"/>
          <w:sz w:val="24"/>
          <w:szCs w:val="24"/>
        </w:rPr>
        <w:t>!7</w:t>
      </w:r>
      <w:r w:rsidRPr="00374023">
        <w:rPr>
          <w:rFonts w:ascii="Times New Roman" w:hAnsi="Times New Roman"/>
          <w:sz w:val="24"/>
          <w:szCs w:val="24"/>
        </w:rPr>
        <w:t xml:space="preserve">.по </w:t>
      </w:r>
      <w:r w:rsidRPr="004F6968">
        <w:rPr>
          <w:rFonts w:ascii="Times New Roman" w:hAnsi="Times New Roman"/>
          <w:sz w:val="24"/>
          <w:szCs w:val="24"/>
        </w:rPr>
        <w:t xml:space="preserve">18 </w:t>
      </w:r>
      <w:r>
        <w:rPr>
          <w:rFonts w:ascii="Times New Roman" w:hAnsi="Times New Roman"/>
          <w:sz w:val="24"/>
          <w:szCs w:val="24"/>
        </w:rPr>
        <w:t>мая</w:t>
      </w:r>
      <w:r w:rsidRPr="00374023">
        <w:rPr>
          <w:rFonts w:ascii="Times New Roman" w:hAnsi="Times New Roman"/>
          <w:sz w:val="24"/>
          <w:szCs w:val="24"/>
        </w:rPr>
        <w:t>... 2014 года в городе Киеве  на сцене Дома культуры п</w:t>
      </w:r>
      <w:r>
        <w:rPr>
          <w:rFonts w:ascii="Times New Roman" w:hAnsi="Times New Roman"/>
          <w:sz w:val="24"/>
          <w:szCs w:val="24"/>
        </w:rPr>
        <w:t>.</w:t>
      </w:r>
      <w:r w:rsidRPr="00374023">
        <w:rPr>
          <w:rFonts w:ascii="Times New Roman" w:hAnsi="Times New Roman"/>
          <w:sz w:val="24"/>
          <w:szCs w:val="24"/>
        </w:rPr>
        <w:t xml:space="preserve"> Белогородка </w:t>
      </w:r>
      <w:r>
        <w:rPr>
          <w:rFonts w:ascii="Times New Roman" w:hAnsi="Times New Roman"/>
          <w:sz w:val="24"/>
          <w:szCs w:val="24"/>
        </w:rPr>
        <w:t xml:space="preserve">по адресу: </w:t>
      </w:r>
      <w:r w:rsidRPr="00420A01">
        <w:rPr>
          <w:rFonts w:ascii="Times New Roman" w:hAnsi="Times New Roman"/>
          <w:sz w:val="24"/>
          <w:szCs w:val="24"/>
        </w:rPr>
        <w:t>Киевская  об</w:t>
      </w:r>
      <w:r>
        <w:rPr>
          <w:rFonts w:ascii="Times New Roman" w:hAnsi="Times New Roman"/>
          <w:sz w:val="24"/>
          <w:szCs w:val="24"/>
        </w:rPr>
        <w:t>л., Киево- Святошинский район, п</w:t>
      </w:r>
      <w:r w:rsidRPr="00420A01">
        <w:rPr>
          <w:rFonts w:ascii="Times New Roman" w:hAnsi="Times New Roman"/>
          <w:sz w:val="24"/>
          <w:szCs w:val="24"/>
        </w:rPr>
        <w:t>. Белогородка, ул. Ленина, 31</w:t>
      </w:r>
      <w:r>
        <w:rPr>
          <w:rFonts w:ascii="Times New Roman" w:hAnsi="Times New Roman"/>
          <w:sz w:val="24"/>
          <w:szCs w:val="24"/>
        </w:rPr>
        <w:t>.</w:t>
      </w:r>
    </w:p>
    <w:p w:rsidR="00A41543" w:rsidRPr="00FB7E52" w:rsidRDefault="00A41543" w:rsidP="00FB7E52">
      <w:pPr>
        <w:ind w:left="-567" w:firstLine="426"/>
        <w:rPr>
          <w:rFonts w:ascii="Times New Roman" w:hAnsi="Times New Roman"/>
          <w:sz w:val="24"/>
          <w:szCs w:val="24"/>
          <w:lang w:val="uk-UA"/>
        </w:rPr>
      </w:pPr>
      <w:r w:rsidRPr="00B469EC">
        <w:rPr>
          <w:rFonts w:ascii="Times New Roman" w:hAnsi="Times New Roman"/>
          <w:sz w:val="24"/>
          <w:szCs w:val="24"/>
        </w:rPr>
        <w:t>Организаторы:</w:t>
      </w:r>
      <w:r>
        <w:rPr>
          <w:rFonts w:ascii="Times New Roman" w:hAnsi="Times New Roman"/>
          <w:sz w:val="24"/>
          <w:szCs w:val="24"/>
        </w:rPr>
        <w:t xml:space="preserve">  </w:t>
      </w:r>
      <w:r w:rsidRPr="00B469EC">
        <w:rPr>
          <w:rFonts w:ascii="Times New Roman" w:hAnsi="Times New Roman"/>
          <w:sz w:val="24"/>
          <w:szCs w:val="24"/>
        </w:rPr>
        <w:t>анс</w:t>
      </w:r>
      <w:r w:rsidRPr="00BF55A6">
        <w:rPr>
          <w:rFonts w:ascii="Times New Roman" w:hAnsi="Times New Roman"/>
          <w:sz w:val="24"/>
          <w:szCs w:val="24"/>
        </w:rPr>
        <w:t xml:space="preserve">амбли </w:t>
      </w:r>
      <w:r w:rsidRPr="00B469EC">
        <w:rPr>
          <w:rFonts w:ascii="Times New Roman" w:hAnsi="Times New Roman"/>
          <w:sz w:val="24"/>
          <w:szCs w:val="24"/>
        </w:rPr>
        <w:t xml:space="preserve"> "«Навруз</w:t>
      </w:r>
      <w:r>
        <w:rPr>
          <w:rFonts w:ascii="Times New Roman" w:hAnsi="Times New Roman"/>
          <w:sz w:val="24"/>
          <w:szCs w:val="24"/>
          <w:lang w:val="uk-UA"/>
        </w:rPr>
        <w:t>»</w:t>
      </w:r>
      <w:r w:rsidRPr="00B469EC">
        <w:rPr>
          <w:rFonts w:ascii="Times New Roman" w:hAnsi="Times New Roman"/>
          <w:sz w:val="24"/>
          <w:szCs w:val="24"/>
        </w:rPr>
        <w:t>, «</w:t>
      </w:r>
      <w:r>
        <w:rPr>
          <w:rFonts w:ascii="Times New Roman" w:hAnsi="Times New Roman"/>
          <w:sz w:val="24"/>
          <w:szCs w:val="24"/>
        </w:rPr>
        <w:t>Эрцо</w:t>
      </w:r>
      <w:r>
        <w:rPr>
          <w:rFonts w:ascii="Times New Roman" w:hAnsi="Times New Roman"/>
          <w:sz w:val="24"/>
          <w:szCs w:val="24"/>
          <w:lang w:val="uk-UA"/>
        </w:rPr>
        <w:t>г»,</w:t>
      </w:r>
      <w:r>
        <w:rPr>
          <w:rFonts w:ascii="Times New Roman" w:hAnsi="Times New Roman"/>
          <w:sz w:val="24"/>
          <w:szCs w:val="24"/>
        </w:rPr>
        <w:t xml:space="preserve"> «Но</w:t>
      </w:r>
      <w:r w:rsidRPr="00B469EC">
        <w:rPr>
          <w:rFonts w:ascii="Times New Roman" w:hAnsi="Times New Roman"/>
          <w:sz w:val="24"/>
          <w:szCs w:val="24"/>
        </w:rPr>
        <w:t>хчалла</w:t>
      </w:r>
      <w:r>
        <w:rPr>
          <w:rFonts w:ascii="Times New Roman" w:hAnsi="Times New Roman"/>
          <w:sz w:val="24"/>
          <w:szCs w:val="24"/>
          <w:lang w:val="uk-UA"/>
        </w:rPr>
        <w:t>»</w:t>
      </w:r>
      <w:r>
        <w:rPr>
          <w:rFonts w:ascii="Times New Roman" w:hAnsi="Times New Roman"/>
          <w:sz w:val="24"/>
          <w:szCs w:val="24"/>
        </w:rPr>
        <w:t>.Совет нацменьшин Украины,диаспоры Украины</w:t>
      </w:r>
    </w:p>
    <w:p w:rsidR="00A41543" w:rsidRPr="00B469EC" w:rsidRDefault="00A41543" w:rsidP="00B74E0F">
      <w:pPr>
        <w:ind w:left="-567" w:firstLine="360"/>
        <w:rPr>
          <w:rFonts w:ascii="Times New Roman" w:hAnsi="Times New Roman"/>
          <w:sz w:val="24"/>
          <w:szCs w:val="24"/>
        </w:rPr>
      </w:pPr>
      <w:r w:rsidRPr="00B469EC">
        <w:rPr>
          <w:rFonts w:ascii="Times New Roman" w:hAnsi="Times New Roman"/>
          <w:sz w:val="24"/>
          <w:szCs w:val="24"/>
        </w:rPr>
        <w:t>В рамках фестиваля</w:t>
      </w:r>
      <w:r>
        <w:rPr>
          <w:rFonts w:ascii="Times New Roman" w:hAnsi="Times New Roman"/>
          <w:sz w:val="24"/>
          <w:szCs w:val="24"/>
        </w:rPr>
        <w:t xml:space="preserve"> проводятся</w:t>
      </w:r>
      <w:r w:rsidRPr="00B469EC">
        <w:rPr>
          <w:rFonts w:ascii="Times New Roman" w:hAnsi="Times New Roman"/>
          <w:sz w:val="24"/>
          <w:szCs w:val="24"/>
        </w:rPr>
        <w:t xml:space="preserve">: </w:t>
      </w:r>
    </w:p>
    <w:p w:rsidR="00A41543" w:rsidRPr="00BF55A6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F55A6">
        <w:rPr>
          <w:rFonts w:ascii="Times New Roman" w:hAnsi="Times New Roman"/>
          <w:sz w:val="24"/>
          <w:szCs w:val="24"/>
        </w:rPr>
        <w:t>Открытый к</w:t>
      </w:r>
      <w:r>
        <w:rPr>
          <w:rFonts w:ascii="Times New Roman" w:hAnsi="Times New Roman"/>
          <w:sz w:val="24"/>
          <w:szCs w:val="24"/>
        </w:rPr>
        <w:t>онкурс по восточным, индийским ,</w:t>
      </w:r>
      <w:r w:rsidRPr="00BF55A6">
        <w:rPr>
          <w:rFonts w:ascii="Times New Roman" w:hAnsi="Times New Roman"/>
          <w:sz w:val="24"/>
          <w:szCs w:val="24"/>
        </w:rPr>
        <w:t xml:space="preserve"> цыганским танцам  </w:t>
      </w:r>
      <w:r>
        <w:rPr>
          <w:rFonts w:ascii="Times New Roman" w:hAnsi="Times New Roman"/>
          <w:sz w:val="24"/>
          <w:szCs w:val="24"/>
        </w:rPr>
        <w:t xml:space="preserve">, танцам народов мира  и эстрадного танца </w:t>
      </w:r>
      <w:r w:rsidRPr="00BF55A6">
        <w:rPr>
          <w:rFonts w:ascii="Times New Roman" w:hAnsi="Times New Roman"/>
          <w:sz w:val="24"/>
          <w:szCs w:val="24"/>
        </w:rPr>
        <w:t>среди дебютантов, начинающих и продолжающих, любителей и профессионалов.</w:t>
      </w:r>
    </w:p>
    <w:p w:rsidR="00A41543" w:rsidRPr="00BF55A6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F55A6">
        <w:rPr>
          <w:rFonts w:ascii="Times New Roman" w:hAnsi="Times New Roman"/>
          <w:sz w:val="24"/>
          <w:szCs w:val="24"/>
        </w:rPr>
        <w:t>Ко</w:t>
      </w:r>
      <w:r>
        <w:rPr>
          <w:rFonts w:ascii="Times New Roman" w:hAnsi="Times New Roman"/>
          <w:sz w:val="24"/>
          <w:szCs w:val="24"/>
        </w:rPr>
        <w:t xml:space="preserve">нкурс среди дизайнеров </w:t>
      </w:r>
      <w:r w:rsidRPr="00BF55A6">
        <w:rPr>
          <w:rFonts w:ascii="Times New Roman" w:hAnsi="Times New Roman"/>
          <w:sz w:val="24"/>
          <w:szCs w:val="24"/>
        </w:rPr>
        <w:t xml:space="preserve"> костюмов.</w:t>
      </w:r>
      <w:r>
        <w:rPr>
          <w:rFonts w:ascii="Times New Roman" w:hAnsi="Times New Roman"/>
          <w:sz w:val="24"/>
          <w:szCs w:val="24"/>
        </w:rPr>
        <w:t>для танца</w:t>
      </w:r>
    </w:p>
    <w:p w:rsidR="00A41543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Обучающие мастер</w:t>
      </w:r>
      <w:r>
        <w:rPr>
          <w:rFonts w:ascii="Times New Roman" w:hAnsi="Times New Roman"/>
          <w:sz w:val="24"/>
          <w:szCs w:val="24"/>
          <w:lang w:val="uk-UA"/>
        </w:rPr>
        <w:t>-</w:t>
      </w:r>
      <w:r w:rsidRPr="00BF55A6">
        <w:rPr>
          <w:rFonts w:ascii="Times New Roman" w:hAnsi="Times New Roman"/>
          <w:sz w:val="24"/>
          <w:szCs w:val="24"/>
        </w:rPr>
        <w:t>классы.</w:t>
      </w:r>
    </w:p>
    <w:p w:rsidR="00A41543" w:rsidRPr="00BF55A6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Научно-теоритическая конференция (круглый стол) на тему:»Сохранение национальных танцевальных традиций в условиях глобализации и эмиграции»</w:t>
      </w:r>
    </w:p>
    <w:p w:rsidR="00A41543" w:rsidRPr="00B469EC" w:rsidRDefault="00A41543" w:rsidP="00BF55A6">
      <w:pPr>
        <w:ind w:left="-567"/>
        <w:rPr>
          <w:rFonts w:ascii="Times New Roman" w:hAnsi="Times New Roman"/>
          <w:sz w:val="24"/>
          <w:szCs w:val="24"/>
        </w:rPr>
      </w:pPr>
    </w:p>
    <w:p w:rsidR="00A41543" w:rsidRPr="00B74E0F" w:rsidRDefault="00A41543" w:rsidP="004341E6">
      <w:pPr>
        <w:spacing w:line="240" w:lineRule="auto"/>
        <w:ind w:left="-567" w:firstLine="426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</w:rPr>
        <w:t xml:space="preserve">2. </w:t>
      </w:r>
      <w:r w:rsidRPr="004341E6">
        <w:rPr>
          <w:rFonts w:ascii="Times New Roman" w:hAnsi="Times New Roman"/>
          <w:b/>
          <w:sz w:val="24"/>
          <w:szCs w:val="24"/>
        </w:rPr>
        <w:t>Цели и задачи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фестиваля</w:t>
      </w:r>
      <w:r>
        <w:rPr>
          <w:rFonts w:ascii="Times New Roman" w:hAnsi="Times New Roman"/>
          <w:b/>
          <w:sz w:val="24"/>
          <w:szCs w:val="24"/>
          <w:lang w:val="uk-UA"/>
        </w:rPr>
        <w:t>.</w:t>
      </w:r>
    </w:p>
    <w:p w:rsidR="00A41543" w:rsidRPr="00BF55A6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F55A6">
        <w:rPr>
          <w:rFonts w:ascii="Times New Roman" w:hAnsi="Times New Roman"/>
          <w:sz w:val="24"/>
          <w:szCs w:val="24"/>
        </w:rPr>
        <w:t>Популяризация и развитие восточных, индийских и цыганских танцев, как сценического вида искусства.</w:t>
      </w:r>
    </w:p>
    <w:p w:rsidR="00A41543" w:rsidRPr="00BF55A6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F55A6">
        <w:rPr>
          <w:rFonts w:ascii="Times New Roman" w:hAnsi="Times New Roman"/>
          <w:sz w:val="24"/>
          <w:szCs w:val="24"/>
        </w:rPr>
        <w:t>Ознакомление общественности с красотой восточных, индийских и цыганских танцев и тенденциями их развития в Украине.</w:t>
      </w:r>
    </w:p>
    <w:p w:rsidR="00A41543" w:rsidRPr="00BF55A6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F55A6">
        <w:rPr>
          <w:rFonts w:ascii="Times New Roman" w:hAnsi="Times New Roman"/>
          <w:sz w:val="24"/>
          <w:szCs w:val="24"/>
        </w:rPr>
        <w:t>Развитие аматорского хореографического искусства среди детей, молодежи и взрослых.</w:t>
      </w:r>
    </w:p>
    <w:p w:rsidR="00A41543" w:rsidRPr="00BF55A6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F55A6">
        <w:rPr>
          <w:rFonts w:ascii="Times New Roman" w:hAnsi="Times New Roman"/>
          <w:sz w:val="24"/>
          <w:szCs w:val="24"/>
        </w:rPr>
        <w:t>Утверждение существующих танцевальных коллективов восточных танцев и привлечение новых участников.</w:t>
      </w:r>
    </w:p>
    <w:p w:rsidR="00A41543" w:rsidRPr="00BF55A6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F55A6">
        <w:rPr>
          <w:rFonts w:ascii="Times New Roman" w:hAnsi="Times New Roman"/>
          <w:sz w:val="24"/>
          <w:szCs w:val="24"/>
        </w:rPr>
        <w:t>Выявление творчески одарённых личностей.</w:t>
      </w:r>
    </w:p>
    <w:p w:rsidR="00A41543" w:rsidRPr="00BF55A6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F55A6">
        <w:rPr>
          <w:rFonts w:ascii="Times New Roman" w:hAnsi="Times New Roman"/>
          <w:sz w:val="24"/>
          <w:szCs w:val="24"/>
        </w:rPr>
        <w:t>Определение лучших исполнителей восточных, индийских и цыганских танцев среди любителей.</w:t>
      </w:r>
    </w:p>
    <w:p w:rsidR="00A41543" w:rsidRPr="00BF55A6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F55A6">
        <w:rPr>
          <w:rFonts w:ascii="Times New Roman" w:hAnsi="Times New Roman"/>
          <w:sz w:val="24"/>
          <w:szCs w:val="24"/>
        </w:rPr>
        <w:t>Обмен опытом среди руководителей общественных танцевальных организаций, руководителей и тренеров школ восточных танцев.</w:t>
      </w:r>
    </w:p>
    <w:p w:rsidR="00A41543" w:rsidRPr="00A26B5C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F55A6">
        <w:rPr>
          <w:rFonts w:ascii="Times New Roman" w:hAnsi="Times New Roman"/>
          <w:sz w:val="24"/>
          <w:szCs w:val="24"/>
        </w:rPr>
        <w:t>Организация в рамках фестиваля обучающих мастер-классов по хореографии восточного танца с целью повышения уровня профессионализма украинских исполнителей</w:t>
      </w:r>
    </w:p>
    <w:p w:rsidR="00A41543" w:rsidRPr="00D01658" w:rsidRDefault="00A41543" w:rsidP="00A26B5C">
      <w:pPr>
        <w:ind w:left="-567"/>
        <w:rPr>
          <w:rFonts w:ascii="Times New Roman" w:hAnsi="Times New Roman"/>
          <w:b/>
          <w:i/>
          <w:sz w:val="24"/>
          <w:szCs w:val="24"/>
        </w:rPr>
      </w:pPr>
      <w:r w:rsidRPr="00D01658">
        <w:rPr>
          <w:rFonts w:ascii="Times New Roman" w:hAnsi="Times New Roman"/>
          <w:b/>
          <w:i/>
          <w:sz w:val="24"/>
          <w:szCs w:val="24"/>
        </w:rPr>
        <w:t>Судейская коллегия:</w:t>
      </w:r>
    </w:p>
    <w:p w:rsidR="00A41543" w:rsidRPr="00D01658" w:rsidRDefault="00A41543" w:rsidP="00A26B5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Владимир Кызыл-оолович Биче-оол </w:t>
      </w:r>
      <w:r>
        <w:rPr>
          <w:rFonts w:ascii="Arial" w:hAnsi="Arial" w:cs="Arial"/>
        </w:rPr>
        <w:t>(Южный Урал).</w:t>
      </w:r>
    </w:p>
    <w:p w:rsidR="00A41543" w:rsidRPr="00AF0B4F" w:rsidRDefault="00A41543" w:rsidP="00A26B5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Амира</w:t>
      </w:r>
      <w:r w:rsidRPr="00AF0B4F">
        <w:rPr>
          <w:rFonts w:ascii="Times New Roman" w:hAnsi="Times New Roman"/>
          <w:sz w:val="24"/>
          <w:szCs w:val="24"/>
        </w:rPr>
        <w:t xml:space="preserve"> </w:t>
      </w:r>
      <w:r w:rsidRPr="00D01658">
        <w:rPr>
          <w:rFonts w:ascii="Times New Roman" w:hAnsi="Times New Roman"/>
          <w:sz w:val="24"/>
          <w:szCs w:val="24"/>
        </w:rPr>
        <w:t>Ханна</w:t>
      </w:r>
      <w:r w:rsidRPr="00AF0B4F">
        <w:rPr>
          <w:rFonts w:ascii="Times New Roman" w:hAnsi="Times New Roman"/>
          <w:sz w:val="24"/>
          <w:szCs w:val="24"/>
        </w:rPr>
        <w:t xml:space="preserve"> </w:t>
      </w:r>
      <w:r w:rsidRPr="00D01658">
        <w:rPr>
          <w:rFonts w:ascii="Times New Roman" w:hAnsi="Times New Roman"/>
          <w:sz w:val="24"/>
          <w:szCs w:val="24"/>
        </w:rPr>
        <w:t>Абди</w:t>
      </w:r>
      <w:r w:rsidRPr="00AF0B4F">
        <w:rPr>
          <w:rFonts w:ascii="Times New Roman" w:hAnsi="Times New Roman"/>
          <w:sz w:val="24"/>
          <w:szCs w:val="24"/>
        </w:rPr>
        <w:t xml:space="preserve"> (</w:t>
      </w:r>
      <w:r w:rsidRPr="00D01658">
        <w:rPr>
          <w:rFonts w:ascii="Times New Roman" w:hAnsi="Times New Roman"/>
          <w:sz w:val="24"/>
          <w:szCs w:val="24"/>
        </w:rPr>
        <w:t>Киев</w:t>
      </w:r>
      <w:r>
        <w:rPr>
          <w:rFonts w:ascii="Times New Roman" w:hAnsi="Times New Roman"/>
          <w:sz w:val="24"/>
          <w:szCs w:val="24"/>
        </w:rPr>
        <w:t>,рук шк «Амира»)</w:t>
      </w:r>
    </w:p>
    <w:p w:rsidR="00A41543" w:rsidRPr="00D01658" w:rsidRDefault="00A41543" w:rsidP="00A26B5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01658">
        <w:rPr>
          <w:rFonts w:ascii="Times New Roman" w:hAnsi="Times New Roman"/>
          <w:sz w:val="24"/>
          <w:szCs w:val="24"/>
          <w:lang w:val="en-US"/>
        </w:rPr>
        <w:t xml:space="preserve">Samer Hesein - Mahmoud Reda Troup, </w:t>
      </w:r>
      <w:smartTag w:uri="urn:schemas-microsoft-com:office:smarttags" w:element="City">
        <w:r w:rsidRPr="00D01658">
          <w:rPr>
            <w:rFonts w:ascii="Times New Roman" w:hAnsi="Times New Roman"/>
            <w:sz w:val="24"/>
            <w:szCs w:val="24"/>
            <w:lang w:val="en-US"/>
          </w:rPr>
          <w:t>Giza</w:t>
        </w:r>
      </w:smartTag>
      <w:r w:rsidRPr="00D01658">
        <w:rPr>
          <w:rFonts w:ascii="Times New Roman" w:hAnsi="Times New Roman"/>
          <w:sz w:val="24"/>
          <w:szCs w:val="24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D01658">
            <w:rPr>
              <w:rFonts w:ascii="Times New Roman" w:hAnsi="Times New Roman"/>
              <w:sz w:val="24"/>
              <w:szCs w:val="24"/>
              <w:lang w:val="en-US"/>
            </w:rPr>
            <w:t>Cairo</w:t>
          </w:r>
        </w:smartTag>
        <w:r w:rsidRPr="00D01658">
          <w:rPr>
            <w:rFonts w:ascii="Times New Roman" w:hAnsi="Times New Roman"/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 w:rsidRPr="00D01658">
            <w:rPr>
              <w:rFonts w:ascii="Times New Roman" w:hAnsi="Times New Roman"/>
              <w:sz w:val="24"/>
              <w:szCs w:val="24"/>
              <w:lang w:val="en-US"/>
            </w:rPr>
            <w:t>Egypt</w:t>
          </w:r>
        </w:smartTag>
      </w:smartTag>
    </w:p>
    <w:p w:rsidR="00A41543" w:rsidRPr="00BC14BD" w:rsidRDefault="00A41543" w:rsidP="00A26B5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Ружена</w:t>
      </w:r>
      <w:r w:rsidRPr="00BC14B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Алпаидз (Киев,рук шк «Раданс»)</w:t>
      </w:r>
    </w:p>
    <w:p w:rsidR="00A41543" w:rsidRPr="00D01658" w:rsidRDefault="00A41543" w:rsidP="00A26B5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Мироненко (Киев,рук.школы «Видад»)</w:t>
      </w:r>
    </w:p>
    <w:p w:rsidR="00A41543" w:rsidRPr="00D01658" w:rsidRDefault="00A41543" w:rsidP="00A26B5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Розия Каримова (Узбекистан)</w:t>
      </w:r>
    </w:p>
    <w:p w:rsidR="00A41543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Imad Zaza</w:t>
      </w:r>
      <w:r>
        <w:rPr>
          <w:rFonts w:ascii="Times New Roman" w:hAnsi="Times New Roman"/>
          <w:sz w:val="24"/>
          <w:szCs w:val="24"/>
        </w:rPr>
        <w:t xml:space="preserve"> (Сирия)</w:t>
      </w:r>
    </w:p>
    <w:p w:rsidR="00A41543" w:rsidRPr="00BF55A6" w:rsidRDefault="00A41543" w:rsidP="00BF55A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Наталья Кулишенко (Киев.рук. школы «</w:t>
      </w:r>
      <w:r>
        <w:rPr>
          <w:rFonts w:ascii="Times New Roman" w:hAnsi="Times New Roman"/>
          <w:sz w:val="24"/>
          <w:szCs w:val="24"/>
          <w:lang w:val="en-US"/>
        </w:rPr>
        <w:t>Dance</w:t>
      </w:r>
      <w:r w:rsidRPr="003835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Hayat</w:t>
      </w:r>
      <w:r>
        <w:rPr>
          <w:rFonts w:ascii="Times New Roman" w:hAnsi="Times New Roman"/>
          <w:sz w:val="24"/>
          <w:szCs w:val="24"/>
        </w:rPr>
        <w:t>»)</w:t>
      </w:r>
    </w:p>
    <w:p w:rsidR="00A41543" w:rsidRPr="00B469EC" w:rsidRDefault="00A41543" w:rsidP="00BF55A6">
      <w:pPr>
        <w:ind w:left="-567"/>
        <w:rPr>
          <w:rFonts w:ascii="Times New Roman" w:hAnsi="Times New Roman"/>
          <w:sz w:val="24"/>
          <w:szCs w:val="24"/>
        </w:rPr>
      </w:pPr>
    </w:p>
    <w:p w:rsidR="00A41543" w:rsidRPr="009B602E" w:rsidRDefault="00A41543" w:rsidP="00BF55A6">
      <w:pPr>
        <w:ind w:left="-567"/>
        <w:rPr>
          <w:rFonts w:ascii="Times New Roman" w:hAnsi="Times New Roman"/>
          <w:b/>
          <w:i/>
          <w:sz w:val="24"/>
          <w:szCs w:val="24"/>
        </w:rPr>
      </w:pPr>
      <w:r w:rsidRPr="009B602E">
        <w:rPr>
          <w:rFonts w:ascii="Times New Roman" w:hAnsi="Times New Roman"/>
          <w:b/>
          <w:i/>
          <w:sz w:val="24"/>
          <w:szCs w:val="24"/>
        </w:rPr>
        <w:t>Номинации:</w:t>
      </w:r>
    </w:p>
    <w:p w:rsidR="00A41543" w:rsidRPr="009B602E" w:rsidRDefault="00A41543" w:rsidP="009B602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B602E">
        <w:rPr>
          <w:rFonts w:ascii="Times New Roman" w:hAnsi="Times New Roman"/>
          <w:sz w:val="24"/>
          <w:szCs w:val="24"/>
        </w:rPr>
        <w:t>Соло.</w:t>
      </w:r>
    </w:p>
    <w:p w:rsidR="00A41543" w:rsidRPr="009B602E" w:rsidRDefault="00A41543" w:rsidP="009B602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B602E">
        <w:rPr>
          <w:rFonts w:ascii="Times New Roman" w:hAnsi="Times New Roman"/>
          <w:sz w:val="24"/>
          <w:szCs w:val="24"/>
        </w:rPr>
        <w:t>Дуэт.</w:t>
      </w:r>
    </w:p>
    <w:p w:rsidR="00A41543" w:rsidRPr="009B602E" w:rsidRDefault="00A41543" w:rsidP="009B602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B602E">
        <w:rPr>
          <w:rFonts w:ascii="Times New Roman" w:hAnsi="Times New Roman"/>
          <w:sz w:val="24"/>
          <w:szCs w:val="24"/>
        </w:rPr>
        <w:t>Дуэт Дочки-матери (взрослый+ребенок и взрослый+взрослый).</w:t>
      </w:r>
    </w:p>
    <w:p w:rsidR="00A41543" w:rsidRPr="009B602E" w:rsidRDefault="00A41543" w:rsidP="009B602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B602E">
        <w:rPr>
          <w:rFonts w:ascii="Times New Roman" w:hAnsi="Times New Roman"/>
          <w:sz w:val="24"/>
          <w:szCs w:val="24"/>
        </w:rPr>
        <w:t>Группа (3-7чел)</w:t>
      </w:r>
    </w:p>
    <w:p w:rsidR="00A41543" w:rsidRPr="009B602E" w:rsidRDefault="00A41543" w:rsidP="009B602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B602E">
        <w:rPr>
          <w:rFonts w:ascii="Times New Roman" w:hAnsi="Times New Roman"/>
          <w:sz w:val="24"/>
          <w:szCs w:val="24"/>
        </w:rPr>
        <w:t>Формейшн (от 8 чел)</w:t>
      </w:r>
    </w:p>
    <w:p w:rsidR="00A41543" w:rsidRPr="00B469EC" w:rsidRDefault="00A41543" w:rsidP="00BF55A6">
      <w:pPr>
        <w:ind w:left="-567"/>
        <w:rPr>
          <w:rFonts w:ascii="Times New Roman" w:hAnsi="Times New Roman"/>
          <w:sz w:val="24"/>
          <w:szCs w:val="24"/>
        </w:rPr>
      </w:pPr>
    </w:p>
    <w:p w:rsidR="00A41543" w:rsidRPr="009B602E" w:rsidRDefault="00A41543" w:rsidP="00BF55A6">
      <w:pPr>
        <w:ind w:left="-567"/>
        <w:rPr>
          <w:rFonts w:ascii="Times New Roman" w:hAnsi="Times New Roman"/>
          <w:b/>
          <w:i/>
          <w:sz w:val="24"/>
          <w:szCs w:val="24"/>
        </w:rPr>
      </w:pPr>
      <w:r w:rsidRPr="009B602E">
        <w:rPr>
          <w:rFonts w:ascii="Times New Roman" w:hAnsi="Times New Roman"/>
          <w:b/>
          <w:i/>
          <w:sz w:val="24"/>
          <w:szCs w:val="24"/>
        </w:rPr>
        <w:t xml:space="preserve">Стили: </w:t>
      </w:r>
    </w:p>
    <w:p w:rsidR="00A41543" w:rsidRPr="00D01658" w:rsidRDefault="00A41543" w:rsidP="00D0165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Raks al sharki (женское соло/мужское соло) и Bellydance-классика для дуэтов, групп и формейшнов.</w:t>
      </w:r>
    </w:p>
    <w:p w:rsidR="00A41543" w:rsidRPr="00D01658" w:rsidRDefault="00A41543" w:rsidP="00D0165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 xml:space="preserve">Свободная программа для солистов лиги дебют (медальный зачет). </w:t>
      </w:r>
    </w:p>
    <w:p w:rsidR="00A41543" w:rsidRPr="00D01658" w:rsidRDefault="00A41543" w:rsidP="00D0165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 xml:space="preserve">Фольклор для солистов, дуэтов, групп и формейшнов </w:t>
      </w:r>
    </w:p>
    <w:p w:rsidR="00A41543" w:rsidRPr="00D01658" w:rsidRDefault="00A41543" w:rsidP="00D0165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Шоу-bellydance для солистов, дуэтов, групп и формейшнов (фараоник, танец с мечом, кинжалами, канделябром, веерами, и т.п. Разрешена акробатика, не восточная музыка, использование реквизита и любой вид костюмов. Не допускается использование открытого огня! и животных).</w:t>
      </w:r>
    </w:p>
    <w:p w:rsidR="00A41543" w:rsidRPr="00D01658" w:rsidRDefault="00A41543" w:rsidP="00D0165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Фьюжн-bellydance для солистов, дуэтов, групп и формейшнов - соединение 2-х и более стилей танца, один из которых ОБЯЗАТЕЛЬНО bellydance (аспани-ракс, афро-арабский фьюжн, латина-bellydance, арабское танго и т.п.).</w:t>
      </w:r>
    </w:p>
    <w:p w:rsidR="00A41543" w:rsidRPr="00D01658" w:rsidRDefault="00A41543" w:rsidP="00D0165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Табла-соло и табла-dance для дуэтов, групп и формейшнов (танец под барабаны).</w:t>
      </w:r>
    </w:p>
    <w:p w:rsidR="00A41543" w:rsidRPr="00D01658" w:rsidRDefault="00A41543" w:rsidP="00D0165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Сценический танец для солистов, дуэтов, групп и формейшнов (танец под попсовую музыку, танец с использованием реквизита, но без элементов шоу, танец под нестандартную музыку, но без элементов шоу и т.п.).</w:t>
      </w:r>
    </w:p>
    <w:p w:rsidR="00A41543" w:rsidRPr="00D01658" w:rsidRDefault="00A41543" w:rsidP="00D0165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Синхронный танец для групп и формейшнов (Арабский танец без смены рисунка).</w:t>
      </w:r>
    </w:p>
    <w:p w:rsidR="00A41543" w:rsidRPr="00D01658" w:rsidRDefault="00A41543" w:rsidP="00D0165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Tribal для солистов, дуэтов, групп и формейшнов.</w:t>
      </w:r>
    </w:p>
    <w:p w:rsidR="00A41543" w:rsidRPr="00D01658" w:rsidRDefault="00A41543" w:rsidP="00D0165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Индийский танец – эстрадный танец, bollywood-style для солистов, дуэтов, групп и формейшнов.</w:t>
      </w:r>
    </w:p>
    <w:p w:rsidR="00A41543" w:rsidRPr="00D01658" w:rsidRDefault="00A41543" w:rsidP="00D0165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Цыганский танец для солистов, дуэтов, групп и формейшнов.</w:t>
      </w:r>
    </w:p>
    <w:p w:rsidR="00A41543" w:rsidRPr="00D01658" w:rsidRDefault="00A41543" w:rsidP="00D0165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NEW! Танцы народов мира (Балканские танцы, украинские, русские и др. народн</w:t>
      </w:r>
      <w:r>
        <w:rPr>
          <w:rFonts w:ascii="Times New Roman" w:hAnsi="Times New Roman"/>
          <w:sz w:val="24"/>
          <w:szCs w:val="24"/>
        </w:rPr>
        <w:t xml:space="preserve">ые танцы, танцы народов Кавказа и Ср и Юго-восточной </w:t>
      </w:r>
      <w:r w:rsidRPr="00E825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Азии и Дальнего Востока</w:t>
      </w:r>
      <w:r w:rsidRPr="00D01658">
        <w:rPr>
          <w:rFonts w:ascii="Times New Roman" w:hAnsi="Times New Roman"/>
          <w:sz w:val="24"/>
          <w:szCs w:val="24"/>
        </w:rPr>
        <w:t>.</w:t>
      </w:r>
    </w:p>
    <w:p w:rsidR="00A41543" w:rsidRPr="00B469EC" w:rsidRDefault="00A41543" w:rsidP="00BF55A6">
      <w:pPr>
        <w:ind w:left="-567"/>
        <w:rPr>
          <w:rFonts w:ascii="Times New Roman" w:hAnsi="Times New Roman"/>
          <w:sz w:val="24"/>
          <w:szCs w:val="24"/>
        </w:rPr>
      </w:pPr>
    </w:p>
    <w:p w:rsidR="00A41543" w:rsidRPr="00D01658" w:rsidRDefault="00A41543" w:rsidP="00BF55A6">
      <w:pPr>
        <w:ind w:left="-567"/>
        <w:rPr>
          <w:rFonts w:ascii="Times New Roman" w:hAnsi="Times New Roman"/>
          <w:b/>
          <w:i/>
          <w:sz w:val="24"/>
          <w:szCs w:val="24"/>
        </w:rPr>
      </w:pPr>
      <w:r w:rsidRPr="00D01658">
        <w:rPr>
          <w:rFonts w:ascii="Times New Roman" w:hAnsi="Times New Roman"/>
          <w:b/>
          <w:i/>
          <w:sz w:val="24"/>
          <w:szCs w:val="24"/>
        </w:rPr>
        <w:t>Возрастные категории:</w:t>
      </w:r>
    </w:p>
    <w:p w:rsidR="00A41543" w:rsidRPr="00D01658" w:rsidRDefault="00A41543" w:rsidP="00D016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Крошка-белли – до 5 лет.</w:t>
      </w:r>
    </w:p>
    <w:p w:rsidR="00A41543" w:rsidRPr="00D01658" w:rsidRDefault="00A41543" w:rsidP="00D016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Супер бэби – 5 лет.</w:t>
      </w:r>
    </w:p>
    <w:p w:rsidR="00A41543" w:rsidRPr="00D01658" w:rsidRDefault="00A41543" w:rsidP="00D016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Бэби – 6-7 лет.</w:t>
      </w:r>
    </w:p>
    <w:p w:rsidR="00A41543" w:rsidRPr="00D01658" w:rsidRDefault="00A41543" w:rsidP="00D016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Ювеналы – 8-12 лет.</w:t>
      </w:r>
    </w:p>
    <w:p w:rsidR="00A41543" w:rsidRPr="00D01658" w:rsidRDefault="00A41543" w:rsidP="00D016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Юниоры – 13-15 лет.</w:t>
      </w:r>
    </w:p>
    <w:p w:rsidR="00A41543" w:rsidRPr="00D01658" w:rsidRDefault="00A41543" w:rsidP="00D016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Молодежь – 16-21 год.</w:t>
      </w:r>
    </w:p>
    <w:p w:rsidR="00A41543" w:rsidRPr="00D01658" w:rsidRDefault="00A41543" w:rsidP="00D016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Взрослые – 22-35 лет.</w:t>
      </w:r>
    </w:p>
    <w:p w:rsidR="00A41543" w:rsidRPr="00D01658" w:rsidRDefault="00A41543" w:rsidP="00D016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Сеньоры – 36 лет -46 лет.</w:t>
      </w:r>
    </w:p>
    <w:p w:rsidR="00A41543" w:rsidRPr="00D01658" w:rsidRDefault="00A41543" w:rsidP="00D016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Грандсеньоры-46 и старше</w:t>
      </w:r>
    </w:p>
    <w:p w:rsidR="00A41543" w:rsidRPr="00B469EC" w:rsidRDefault="00A41543" w:rsidP="00BF55A6">
      <w:pPr>
        <w:ind w:left="-567"/>
        <w:rPr>
          <w:rFonts w:ascii="Times New Roman" w:hAnsi="Times New Roman"/>
          <w:sz w:val="24"/>
          <w:szCs w:val="24"/>
        </w:rPr>
      </w:pPr>
    </w:p>
    <w:p w:rsidR="00A41543" w:rsidRPr="00D01658" w:rsidRDefault="00A41543" w:rsidP="00BF55A6">
      <w:pPr>
        <w:ind w:left="-567"/>
        <w:rPr>
          <w:rFonts w:ascii="Times New Roman" w:hAnsi="Times New Roman"/>
          <w:b/>
          <w:i/>
          <w:sz w:val="24"/>
          <w:szCs w:val="24"/>
        </w:rPr>
      </w:pPr>
      <w:r w:rsidRPr="00D01658">
        <w:rPr>
          <w:rFonts w:ascii="Times New Roman" w:hAnsi="Times New Roman"/>
          <w:b/>
          <w:i/>
          <w:sz w:val="24"/>
          <w:szCs w:val="24"/>
        </w:rPr>
        <w:t>Лиги:</w:t>
      </w:r>
    </w:p>
    <w:p w:rsidR="00A41543" w:rsidRPr="00D01658" w:rsidRDefault="00A41543" w:rsidP="00D0165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Дебют (1-й год обучения).</w:t>
      </w:r>
    </w:p>
    <w:p w:rsidR="00A41543" w:rsidRPr="00D01658" w:rsidRDefault="00A41543" w:rsidP="00D0165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Начинающие (1 - 2 года обучения).</w:t>
      </w:r>
    </w:p>
    <w:p w:rsidR="00A41543" w:rsidRPr="00D01658" w:rsidRDefault="00A41543" w:rsidP="00D0165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Продолжающие (2 - 3 года обучения).</w:t>
      </w:r>
    </w:p>
    <w:p w:rsidR="00A41543" w:rsidRPr="00D01658" w:rsidRDefault="00A41543" w:rsidP="00D0165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Высшая лига (ювеналы+юниоры более 3х лет обучения).</w:t>
      </w:r>
    </w:p>
    <w:p w:rsidR="00A41543" w:rsidRPr="00D01658" w:rsidRDefault="00A41543" w:rsidP="00D0165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Любители (более 3-х лет обучения, опыт участия в концертах и конкурсах).</w:t>
      </w:r>
    </w:p>
    <w:p w:rsidR="00A41543" w:rsidRPr="00D01658" w:rsidRDefault="00A41543" w:rsidP="00D0165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Профессионалы.</w:t>
      </w:r>
    </w:p>
    <w:p w:rsidR="00A41543" w:rsidRPr="00B469EC" w:rsidRDefault="00A41543" w:rsidP="00BF55A6">
      <w:pPr>
        <w:ind w:left="-567"/>
        <w:rPr>
          <w:rFonts w:ascii="Times New Roman" w:hAnsi="Times New Roman"/>
          <w:sz w:val="24"/>
          <w:szCs w:val="24"/>
        </w:rPr>
      </w:pPr>
    </w:p>
    <w:p w:rsidR="00A41543" w:rsidRPr="00B74E0F" w:rsidRDefault="00A41543" w:rsidP="00FB7E52">
      <w:pPr>
        <w:ind w:left="-567"/>
        <w:rPr>
          <w:rFonts w:ascii="Times New Roman" w:hAnsi="Times New Roman"/>
          <w:b/>
          <w:sz w:val="24"/>
          <w:szCs w:val="24"/>
        </w:rPr>
      </w:pPr>
      <w:r w:rsidRPr="00B469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b/>
          <w:sz w:val="24"/>
          <w:szCs w:val="24"/>
          <w:lang w:val="uk-UA"/>
        </w:rPr>
        <w:t xml:space="preserve">3. </w:t>
      </w:r>
      <w:r w:rsidRPr="00B74E0F">
        <w:rPr>
          <w:rFonts w:ascii="Times New Roman" w:hAnsi="Times New Roman"/>
          <w:b/>
          <w:sz w:val="24"/>
          <w:szCs w:val="24"/>
        </w:rPr>
        <w:t>Регистрация.</w:t>
      </w:r>
    </w:p>
    <w:p w:rsidR="00A41543" w:rsidRPr="00DF500B" w:rsidRDefault="00A41543" w:rsidP="00BF55A6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участия в </w:t>
      </w:r>
      <w:r>
        <w:rPr>
          <w:rFonts w:ascii="Times New Roman" w:hAnsi="Times New Roman"/>
          <w:sz w:val="24"/>
          <w:szCs w:val="24"/>
          <w:lang w:val="uk-UA"/>
        </w:rPr>
        <w:t>фестивале</w:t>
      </w:r>
      <w:r w:rsidRPr="00374023">
        <w:rPr>
          <w:rFonts w:ascii="Times New Roman" w:hAnsi="Times New Roman"/>
          <w:sz w:val="24"/>
          <w:szCs w:val="24"/>
        </w:rPr>
        <w:t xml:space="preserve"> необходимо до</w:t>
      </w:r>
      <w:r>
        <w:rPr>
          <w:rFonts w:ascii="Times New Roman" w:hAnsi="Times New Roman"/>
          <w:sz w:val="24"/>
          <w:szCs w:val="24"/>
        </w:rPr>
        <w:t xml:space="preserve"> 10 мая 2014 </w:t>
      </w:r>
      <w:r w:rsidRPr="00374023">
        <w:rPr>
          <w:rFonts w:ascii="Times New Roman" w:hAnsi="Times New Roman"/>
          <w:sz w:val="24"/>
          <w:szCs w:val="24"/>
        </w:rPr>
        <w:t xml:space="preserve">.года отправить в адрес дирекции </w:t>
      </w:r>
      <w:r>
        <w:rPr>
          <w:rFonts w:ascii="Times New Roman" w:hAnsi="Times New Roman"/>
          <w:sz w:val="24"/>
          <w:szCs w:val="24"/>
          <w:lang w:val="uk-UA"/>
        </w:rPr>
        <w:t xml:space="preserve">заявку на </w:t>
      </w:r>
      <w:r w:rsidRPr="00374023">
        <w:rPr>
          <w:rFonts w:ascii="Times New Roman" w:hAnsi="Times New Roman"/>
          <w:sz w:val="24"/>
          <w:szCs w:val="24"/>
        </w:rPr>
        <w:t xml:space="preserve"> </w:t>
      </w:r>
      <w:r w:rsidRPr="00B469EC">
        <w:rPr>
          <w:rFonts w:ascii="Times New Roman" w:hAnsi="Times New Roman"/>
          <w:sz w:val="24"/>
          <w:szCs w:val="24"/>
        </w:rPr>
        <w:t>E-mail –</w:t>
      </w:r>
      <w:r>
        <w:rPr>
          <w:rFonts w:ascii="Times New Roman" w:hAnsi="Times New Roman"/>
          <w:sz w:val="24"/>
          <w:szCs w:val="24"/>
          <w:lang w:val="en-US"/>
        </w:rPr>
        <w:t>zar</w:t>
      </w:r>
      <w:r w:rsidRPr="00DF50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</w:t>
      </w:r>
      <w:r w:rsidRPr="00DF500B">
        <w:rPr>
          <w:rFonts w:ascii="Times New Roman" w:hAnsi="Times New Roman"/>
          <w:sz w:val="24"/>
          <w:szCs w:val="24"/>
        </w:rPr>
        <w:t>@</w:t>
      </w:r>
      <w:r>
        <w:rPr>
          <w:rFonts w:ascii="Times New Roman" w:hAnsi="Times New Roman"/>
          <w:sz w:val="24"/>
          <w:szCs w:val="24"/>
          <w:lang w:val="en-US"/>
        </w:rPr>
        <w:t>ukr</w:t>
      </w:r>
      <w:r w:rsidRPr="00DF500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</w:p>
    <w:p w:rsidR="00A41543" w:rsidRPr="00B469EC" w:rsidRDefault="00A41543" w:rsidP="00BF55A6">
      <w:pPr>
        <w:ind w:left="-567"/>
        <w:rPr>
          <w:rFonts w:ascii="Times New Roman" w:hAnsi="Times New Roman"/>
          <w:sz w:val="24"/>
          <w:szCs w:val="24"/>
        </w:rPr>
      </w:pPr>
      <w:r w:rsidRPr="00B469EC">
        <w:rPr>
          <w:rFonts w:ascii="Times New Roman" w:hAnsi="Times New Roman"/>
          <w:sz w:val="24"/>
          <w:szCs w:val="24"/>
        </w:rPr>
        <w:t>В заявке указать:</w:t>
      </w:r>
    </w:p>
    <w:p w:rsidR="00A41543" w:rsidRPr="00D01658" w:rsidRDefault="00A41543" w:rsidP="00D01658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ФИО исполнителя.</w:t>
      </w:r>
    </w:p>
    <w:p w:rsidR="00A41543" w:rsidRPr="00D01658" w:rsidRDefault="00A41543" w:rsidP="00D01658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Контактный телефон.</w:t>
      </w:r>
    </w:p>
    <w:p w:rsidR="00A41543" w:rsidRPr="00D01658" w:rsidRDefault="00A41543" w:rsidP="00D01658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Город, школа, преподаватель.</w:t>
      </w:r>
    </w:p>
    <w:p w:rsidR="00A41543" w:rsidRPr="00D01658" w:rsidRDefault="00A41543" w:rsidP="00D01658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Лига, возрастная категория, стиль.</w:t>
      </w:r>
    </w:p>
    <w:p w:rsidR="00A41543" w:rsidRDefault="00A41543" w:rsidP="00D01658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письмо вложить </w:t>
      </w:r>
      <w:r w:rsidRPr="00D01658">
        <w:rPr>
          <w:rFonts w:ascii="Times New Roman" w:hAnsi="Times New Roman"/>
          <w:sz w:val="24"/>
          <w:szCs w:val="24"/>
        </w:rPr>
        <w:t>вашу музыкальную композицию в mp3 формате</w:t>
      </w:r>
    </w:p>
    <w:p w:rsidR="00A41543" w:rsidRPr="00DF500B" w:rsidRDefault="00A41543" w:rsidP="00D01658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фонограммы заявки не принимаются</w:t>
      </w:r>
      <w:r w:rsidRPr="00D01658">
        <w:rPr>
          <w:rFonts w:ascii="Times New Roman" w:hAnsi="Times New Roman"/>
          <w:sz w:val="24"/>
          <w:szCs w:val="24"/>
        </w:rPr>
        <w:t>.</w:t>
      </w:r>
    </w:p>
    <w:p w:rsidR="00A41543" w:rsidRPr="00B74E0F" w:rsidRDefault="00A41543" w:rsidP="00B74E0F">
      <w:pPr>
        <w:spacing w:line="240" w:lineRule="auto"/>
        <w:ind w:left="-567" w:firstLine="426"/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4. </w:t>
      </w:r>
      <w:r w:rsidRPr="00B74E0F">
        <w:rPr>
          <w:rFonts w:ascii="Times New Roman" w:hAnsi="Times New Roman"/>
          <w:b/>
          <w:color w:val="000000"/>
          <w:sz w:val="24"/>
          <w:szCs w:val="24"/>
          <w:lang w:val="uk-UA"/>
        </w:rPr>
        <w:t>Финансовые условия.</w:t>
      </w:r>
    </w:p>
    <w:p w:rsidR="00A41543" w:rsidRPr="00D01658" w:rsidRDefault="00A41543" w:rsidP="00D01658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Соло -100 грн</w:t>
      </w:r>
    </w:p>
    <w:p w:rsidR="00A41543" w:rsidRPr="00D01658" w:rsidRDefault="00A41543" w:rsidP="00D01658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Дуэты – 80грн.</w:t>
      </w:r>
    </w:p>
    <w:p w:rsidR="00A41543" w:rsidRPr="00D01658" w:rsidRDefault="00A41543" w:rsidP="00D01658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Группы – 70грн</w:t>
      </w:r>
    </w:p>
    <w:p w:rsidR="00A41543" w:rsidRPr="00D01658" w:rsidRDefault="00A41543" w:rsidP="00D01658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Формейшн – 60грн</w:t>
      </w:r>
    </w:p>
    <w:p w:rsidR="00A41543" w:rsidRPr="00D01658" w:rsidRDefault="00A41543" w:rsidP="00D01658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01658">
        <w:rPr>
          <w:rFonts w:ascii="Times New Roman" w:hAnsi="Times New Roman"/>
          <w:sz w:val="24"/>
          <w:szCs w:val="24"/>
        </w:rPr>
        <w:t>Вход для зрителей – 30грн на весь день.</w:t>
      </w:r>
    </w:p>
    <w:p w:rsidR="00A41543" w:rsidRPr="0083127F" w:rsidRDefault="00A41543" w:rsidP="00BF55A6">
      <w:pPr>
        <w:ind w:left="-567"/>
        <w:rPr>
          <w:rFonts w:ascii="Times New Roman" w:hAnsi="Times New Roman"/>
          <w:sz w:val="24"/>
          <w:szCs w:val="24"/>
        </w:rPr>
      </w:pPr>
      <w:r w:rsidRPr="00B469EC">
        <w:rPr>
          <w:rFonts w:ascii="Times New Roman" w:hAnsi="Times New Roman"/>
          <w:sz w:val="24"/>
          <w:szCs w:val="24"/>
        </w:rPr>
        <w:t xml:space="preserve">Директор фестиваля – Светлана Йора </w:t>
      </w:r>
    </w:p>
    <w:p w:rsidR="00A41543" w:rsidRPr="0083127F" w:rsidRDefault="00A41543" w:rsidP="00BF55A6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 счетной комиссии    Ирина Косыгина</w:t>
      </w:r>
    </w:p>
    <w:p w:rsidR="00A41543" w:rsidRPr="00FB7E52" w:rsidRDefault="00A41543" w:rsidP="00BF55A6">
      <w:pPr>
        <w:ind w:left="-567"/>
        <w:rPr>
          <w:rFonts w:ascii="Times New Roman" w:hAnsi="Times New Roman"/>
          <w:sz w:val="24"/>
          <w:szCs w:val="24"/>
          <w:lang w:val="uk-UA"/>
        </w:rPr>
      </w:pPr>
    </w:p>
    <w:p w:rsidR="00A41543" w:rsidRPr="00FB7E52" w:rsidRDefault="00A41543" w:rsidP="00FB7E52">
      <w:pPr>
        <w:spacing w:line="240" w:lineRule="auto"/>
        <w:ind w:left="-567" w:firstLine="426"/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5. Мастер- класс</w:t>
      </w:r>
      <w:r>
        <w:rPr>
          <w:rFonts w:ascii="Times New Roman" w:hAnsi="Times New Roman"/>
          <w:b/>
          <w:color w:val="000000"/>
          <w:sz w:val="24"/>
          <w:szCs w:val="24"/>
        </w:rPr>
        <w:t>ы</w:t>
      </w:r>
      <w:r w:rsidRPr="00FB7E52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</w:p>
    <w:p w:rsidR="00A41543" w:rsidRDefault="00A41543" w:rsidP="00356730">
      <w:pPr>
        <w:ind w:left="-567"/>
        <w:rPr>
          <w:rFonts w:ascii="Times New Roman" w:hAnsi="Times New Roman"/>
          <w:sz w:val="24"/>
          <w:szCs w:val="24"/>
        </w:rPr>
      </w:pPr>
      <w:r w:rsidRPr="00B469EC">
        <w:rPr>
          <w:rFonts w:ascii="Times New Roman" w:hAnsi="Times New Roman"/>
          <w:sz w:val="24"/>
          <w:szCs w:val="24"/>
        </w:rPr>
        <w:t>Впервые в Европе!</w:t>
      </w:r>
    </w:p>
    <w:p w:rsidR="00A41543" w:rsidRDefault="00A41543" w:rsidP="00356730">
      <w:pPr>
        <w:ind w:left="-567"/>
      </w:pPr>
      <w:r>
        <w:rPr>
          <w:rFonts w:ascii="Times New Roman" w:hAnsi="Times New Roman"/>
          <w:sz w:val="24"/>
          <w:szCs w:val="24"/>
        </w:rPr>
        <w:t xml:space="preserve">МК </w:t>
      </w:r>
      <w:r>
        <w:t>Мастер-класс 1. "Имитационно-подражательные танцы народов Севера»</w:t>
      </w:r>
    </w:p>
    <w:p w:rsidR="00A41543" w:rsidRDefault="00A41543" w:rsidP="00356730">
      <w:pPr>
        <w:ind w:left="-567"/>
        <w:rPr>
          <w:rFonts w:ascii="Arial" w:hAnsi="Arial"/>
        </w:rPr>
      </w:pPr>
      <w:r>
        <w:rPr>
          <w:rFonts w:ascii="Arial" w:hAnsi="Arial"/>
        </w:rPr>
        <w:t xml:space="preserve">       МК мастер-класс 2. "Отражение трудовых процессов в танцах народов Таймыра»</w:t>
      </w:r>
    </w:p>
    <w:p w:rsidR="00A41543" w:rsidRPr="00356730" w:rsidRDefault="00A41543" w:rsidP="00356730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Проводит доцент кафедры социально-гуманитарных наук Уральского государственного университета физической культуры. кандидат наук, экс-солист Таймырского ансамбля песни и танца народов Севера "Хэйро".  </w:t>
      </w:r>
    </w:p>
    <w:p w:rsidR="00A41543" w:rsidRPr="00B330AD" w:rsidRDefault="00A41543" w:rsidP="00BF55A6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Стоимость участия в </w:t>
      </w:r>
      <w:r>
        <w:rPr>
          <w:rFonts w:ascii="Times New Roman" w:hAnsi="Times New Roman"/>
          <w:sz w:val="24"/>
          <w:szCs w:val="24"/>
          <w:lang w:val="uk-UA"/>
        </w:rPr>
        <w:t>мастер-классе</w:t>
      </w:r>
      <w:r>
        <w:rPr>
          <w:rFonts w:ascii="Times New Roman" w:hAnsi="Times New Roman"/>
          <w:sz w:val="24"/>
          <w:szCs w:val="24"/>
        </w:rPr>
        <w:t>: 3</w:t>
      </w:r>
      <w:r w:rsidRPr="00B330AD">
        <w:rPr>
          <w:rFonts w:ascii="Times New Roman" w:hAnsi="Times New Roman"/>
          <w:sz w:val="24"/>
          <w:szCs w:val="24"/>
        </w:rPr>
        <w:t>5</w:t>
      </w:r>
      <w:r w:rsidRPr="00B469EC">
        <w:rPr>
          <w:rFonts w:ascii="Times New Roman" w:hAnsi="Times New Roman"/>
          <w:sz w:val="24"/>
          <w:szCs w:val="24"/>
        </w:rPr>
        <w:t>0 грн.</w:t>
      </w:r>
    </w:p>
    <w:p w:rsidR="00A41543" w:rsidRDefault="00A41543" w:rsidP="00BF55A6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МК «Основы татарского и крымско-татарского танца  на примере 2 постановок  крымско-татарского танца «Тым-тым» и танца волжских булгар «Апипя»»</w:t>
      </w:r>
    </w:p>
    <w:p w:rsidR="00A41543" w:rsidRDefault="00A41543" w:rsidP="00BF55A6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Проводит руководитель ансамблей танца «Эрцог»,»Нохчалла», «Навруз» Зарема Айдамирова</w:t>
      </w:r>
    </w:p>
    <w:p w:rsidR="00A41543" w:rsidRDefault="00A41543" w:rsidP="00D31CD3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МК «Кавказкий девичий танец на примере 3 мини- постоновок : грузинского ,дагестанского и чеченского народного танца»</w:t>
      </w:r>
    </w:p>
    <w:p w:rsidR="00A41543" w:rsidRDefault="00A41543" w:rsidP="00B80C70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Проводит руководитель ансамблей танца «Эрцог»,»Нохчалла»,»Навруз» Зарема Айдамирова</w:t>
      </w:r>
    </w:p>
    <w:p w:rsidR="00A41543" w:rsidRDefault="00A41543" w:rsidP="00BF55A6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Стоимость участия в </w:t>
      </w:r>
      <w:r>
        <w:rPr>
          <w:rFonts w:ascii="Times New Roman" w:hAnsi="Times New Roman"/>
          <w:sz w:val="24"/>
          <w:szCs w:val="24"/>
          <w:lang w:val="uk-UA"/>
        </w:rPr>
        <w:t>мастер-классе</w:t>
      </w:r>
      <w:r>
        <w:rPr>
          <w:rFonts w:ascii="Times New Roman" w:hAnsi="Times New Roman"/>
          <w:sz w:val="24"/>
          <w:szCs w:val="24"/>
        </w:rPr>
        <w:t xml:space="preserve">: </w:t>
      </w:r>
      <w:r w:rsidRPr="00354DEB">
        <w:rPr>
          <w:rFonts w:ascii="Times New Roman" w:hAnsi="Times New Roman"/>
          <w:sz w:val="24"/>
          <w:szCs w:val="24"/>
        </w:rPr>
        <w:t>25</w:t>
      </w:r>
      <w:r w:rsidRPr="00B469EC">
        <w:rPr>
          <w:rFonts w:ascii="Times New Roman" w:hAnsi="Times New Roman"/>
          <w:sz w:val="24"/>
          <w:szCs w:val="24"/>
        </w:rPr>
        <w:t>0 грн</w:t>
      </w:r>
    </w:p>
    <w:p w:rsidR="00A41543" w:rsidRDefault="00A41543" w:rsidP="00BF55A6">
      <w:pPr>
        <w:ind w:left="-567"/>
        <w:rPr>
          <w:rFonts w:ascii="Times New Roman" w:hAnsi="Times New Roman"/>
          <w:sz w:val="24"/>
          <w:szCs w:val="24"/>
        </w:rPr>
      </w:pPr>
      <w:r>
        <w:rPr>
          <w:color w:val="323232"/>
          <w:sz w:val="18"/>
          <w:szCs w:val="18"/>
        </w:rPr>
        <w:t>МК      «Основы, техника, элементы и  хореография цыганского танца".</w:t>
      </w:r>
    </w:p>
    <w:p w:rsidR="00A41543" w:rsidRDefault="00A41543" w:rsidP="00BF55A6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Проводит руководитель школы цыганского и балканского танца  «</w:t>
      </w:r>
      <w:r>
        <w:rPr>
          <w:rFonts w:ascii="Times New Roman" w:hAnsi="Times New Roman"/>
          <w:sz w:val="24"/>
          <w:szCs w:val="24"/>
          <w:lang w:val="en-US"/>
        </w:rPr>
        <w:t>Dance</w:t>
      </w:r>
      <w:r w:rsidRPr="00A304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Hayat</w:t>
      </w:r>
      <w:r>
        <w:rPr>
          <w:rFonts w:ascii="Times New Roman" w:hAnsi="Times New Roman"/>
          <w:sz w:val="24"/>
          <w:szCs w:val="24"/>
        </w:rPr>
        <w:t>»</w:t>
      </w:r>
      <w:r w:rsidRPr="00A304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Наталья Кулишенко</w:t>
      </w:r>
    </w:p>
    <w:p w:rsidR="00A41543" w:rsidRDefault="00A41543" w:rsidP="009346D8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 участия в мастер-классе : 350 грн</w:t>
      </w:r>
    </w:p>
    <w:p w:rsidR="00A41543" w:rsidRDefault="00A41543" w:rsidP="009346D8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  <w:lang w:val="uk-UA" w:eastAsia="uk-UA"/>
        </w:rPr>
        <w:t>МК: И</w:t>
      </w:r>
      <w:r w:rsidRPr="009346D8">
        <w:rPr>
          <w:rFonts w:ascii="Arial" w:hAnsi="Arial" w:cs="Arial"/>
          <w:sz w:val="20"/>
          <w:szCs w:val="20"/>
          <w:lang w:val="uk-UA" w:eastAsia="uk-UA"/>
        </w:rPr>
        <w:t>спользование элементов фламенко в восточном танце. Техника рук, поворотов, работа с юбкой. Постановка в стиле фламенко-фьюжн</w:t>
      </w:r>
    </w:p>
    <w:p w:rsidR="00A41543" w:rsidRPr="009346D8" w:rsidRDefault="00A41543" w:rsidP="009346D8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  <w:lang w:eastAsia="uk-UA"/>
        </w:rPr>
        <w:t>Проводит руководитель школы «Раданс» Ружена Алпаидзе</w:t>
      </w:r>
      <w:r w:rsidRPr="009346D8">
        <w:rPr>
          <w:rFonts w:ascii="Arial" w:hAnsi="Arial" w:cs="Arial"/>
          <w:sz w:val="20"/>
          <w:szCs w:val="20"/>
          <w:lang w:val="uk-UA" w:eastAsia="uk-UA"/>
        </w:rPr>
        <w:t>.</w:t>
      </w:r>
    </w:p>
    <w:p w:rsidR="00A41543" w:rsidRDefault="00A41543" w:rsidP="009346D8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 участия в мастер-классе : 300 грн</w:t>
      </w:r>
    </w:p>
    <w:p w:rsidR="00A41543" w:rsidRDefault="00A41543" w:rsidP="009346D8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  <w:lang w:val="uk-UA" w:eastAsia="uk-UA"/>
        </w:rPr>
        <w:t>МК: И</w:t>
      </w:r>
      <w:r w:rsidRPr="009346D8">
        <w:rPr>
          <w:rFonts w:ascii="Arial" w:hAnsi="Arial" w:cs="Arial"/>
          <w:sz w:val="20"/>
          <w:szCs w:val="20"/>
          <w:lang w:val="uk-UA" w:eastAsia="uk-UA"/>
        </w:rPr>
        <w:t>спользование элементов аргентинского танго в восточном танце. Постановка в стиле танго-ориенталь.</w:t>
      </w:r>
    </w:p>
    <w:p w:rsidR="00A41543" w:rsidRDefault="00A41543" w:rsidP="009346D8">
      <w:pPr>
        <w:ind w:left="-567"/>
        <w:rPr>
          <w:rFonts w:ascii="Arial" w:hAnsi="Arial" w:cs="Arial"/>
          <w:sz w:val="20"/>
          <w:szCs w:val="20"/>
          <w:lang w:eastAsia="uk-UA"/>
        </w:rPr>
      </w:pPr>
      <w:r>
        <w:rPr>
          <w:rFonts w:ascii="Arial" w:hAnsi="Arial" w:cs="Arial"/>
          <w:sz w:val="20"/>
          <w:szCs w:val="20"/>
          <w:lang w:eastAsia="uk-UA"/>
        </w:rPr>
        <w:t>Проводит руководитель школы «Раданс» Ружена Алпаидзе</w:t>
      </w:r>
    </w:p>
    <w:p w:rsidR="00A41543" w:rsidRPr="00354DEB" w:rsidRDefault="00A41543" w:rsidP="009346D8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 участия в мастер-классе : 300 грн</w:t>
      </w:r>
    </w:p>
    <w:p w:rsidR="00A41543" w:rsidRDefault="00A41543" w:rsidP="009346D8">
      <w:pPr>
        <w:ind w:left="-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МК  «Шааби.Новая лексика Постановка шааби»</w:t>
      </w:r>
    </w:p>
    <w:p w:rsidR="00A41543" w:rsidRDefault="00A41543" w:rsidP="009346D8">
      <w:pPr>
        <w:ind w:left="-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Проводит руководитель школ</w:t>
      </w:r>
      <w:r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  <w:lang w:val="uk-UA"/>
        </w:rPr>
        <w:t xml:space="preserve"> «Видад» Любов Мироненко</w:t>
      </w:r>
    </w:p>
    <w:p w:rsidR="00A41543" w:rsidRDefault="00A41543" w:rsidP="00354DEB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</w:rPr>
        <w:t>Стоимость участия в мастер-классе : 300 грн</w:t>
      </w:r>
    </w:p>
    <w:p w:rsidR="00A41543" w:rsidRDefault="00A41543" w:rsidP="00354DEB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МК «Детский беллиданс.Особенности преподавания Постановка  конкурсного номера для детей»</w:t>
      </w:r>
    </w:p>
    <w:p w:rsidR="00A41543" w:rsidRDefault="00A41543" w:rsidP="00354DEB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Проводит руководитель школы «Видад» Любовь Мироненко</w:t>
      </w:r>
    </w:p>
    <w:p w:rsidR="00A41543" w:rsidRPr="00222D17" w:rsidRDefault="00A41543" w:rsidP="00222D17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 участия в мастер-классе 300 гр</w:t>
      </w:r>
    </w:p>
    <w:p w:rsidR="00A41543" w:rsidRDefault="00A41543" w:rsidP="00222D17">
      <w:pPr>
        <w:ind w:left="-567"/>
        <w:rPr>
          <w:rFonts w:ascii="Arial" w:hAnsi="Arial" w:cs="Arial"/>
          <w:sz w:val="20"/>
          <w:szCs w:val="20"/>
          <w:lang w:val="uk-UA" w:eastAsia="uk-UA"/>
        </w:rPr>
      </w:pPr>
      <w:r>
        <w:rPr>
          <w:rFonts w:ascii="Times New Roman" w:hAnsi="Times New Roman"/>
          <w:sz w:val="24"/>
          <w:szCs w:val="24"/>
        </w:rPr>
        <w:t xml:space="preserve">МК </w:t>
      </w:r>
      <w:r w:rsidRPr="00222D17">
        <w:rPr>
          <w:rFonts w:ascii="Arial" w:hAnsi="Arial" w:cs="Arial"/>
          <w:sz w:val="20"/>
          <w:szCs w:val="20"/>
          <w:lang w:val="uk-UA" w:eastAsia="uk-UA"/>
        </w:rPr>
        <w:t>"Знакомство с танцевальными связками в ферганск</w:t>
      </w:r>
      <w:r>
        <w:rPr>
          <w:rFonts w:ascii="Arial" w:hAnsi="Arial" w:cs="Arial"/>
          <w:sz w:val="20"/>
          <w:szCs w:val="20"/>
          <w:lang w:val="uk-UA" w:eastAsia="uk-UA"/>
        </w:rPr>
        <w:t>ом стиле  на примере мини-постановки</w:t>
      </w:r>
      <w:r w:rsidRPr="00222D17">
        <w:rPr>
          <w:rFonts w:ascii="Arial" w:hAnsi="Arial" w:cs="Arial"/>
          <w:sz w:val="20"/>
          <w:szCs w:val="20"/>
          <w:lang w:val="uk-UA" w:eastAsia="uk-UA"/>
        </w:rPr>
        <w:t xml:space="preserve"> </w:t>
      </w:r>
      <w:r>
        <w:rPr>
          <w:rFonts w:ascii="Arial" w:hAnsi="Arial" w:cs="Arial"/>
          <w:sz w:val="20"/>
          <w:szCs w:val="20"/>
          <w:lang w:val="uk-UA" w:eastAsia="uk-UA"/>
        </w:rPr>
        <w:t>«</w:t>
      </w:r>
    </w:p>
    <w:p w:rsidR="00A41543" w:rsidRDefault="00A41543" w:rsidP="00222D17">
      <w:pPr>
        <w:ind w:left="-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Проводит арт балета Розия Каримова (Узбекистан)</w:t>
      </w:r>
    </w:p>
    <w:p w:rsidR="00A41543" w:rsidRPr="00356730" w:rsidRDefault="00A41543" w:rsidP="00222D17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Стоимость участия в мастер-классе 300 грн</w:t>
      </w:r>
    </w:p>
    <w:p w:rsidR="00A41543" w:rsidRPr="00E73CC6" w:rsidRDefault="00A41543" w:rsidP="00222D17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Темы мк Амиры Ханы Абди и </w:t>
      </w:r>
      <w:r w:rsidRPr="00D01658">
        <w:rPr>
          <w:rFonts w:ascii="Times New Roman" w:hAnsi="Times New Roman"/>
          <w:sz w:val="24"/>
          <w:szCs w:val="24"/>
          <w:lang w:val="en-US"/>
        </w:rPr>
        <w:t>Samer</w:t>
      </w:r>
      <w:r w:rsidRPr="00E73CC6">
        <w:rPr>
          <w:rFonts w:ascii="Times New Roman" w:hAnsi="Times New Roman"/>
          <w:sz w:val="24"/>
          <w:szCs w:val="24"/>
        </w:rPr>
        <w:t xml:space="preserve"> </w:t>
      </w:r>
      <w:r w:rsidRPr="00D01658">
        <w:rPr>
          <w:rFonts w:ascii="Times New Roman" w:hAnsi="Times New Roman"/>
          <w:sz w:val="24"/>
          <w:szCs w:val="24"/>
          <w:lang w:val="en-US"/>
        </w:rPr>
        <w:t>Hesein</w:t>
      </w:r>
      <w:r>
        <w:rPr>
          <w:rFonts w:ascii="Times New Roman" w:hAnsi="Times New Roman"/>
          <w:sz w:val="24"/>
          <w:szCs w:val="24"/>
        </w:rPr>
        <w:t xml:space="preserve"> уточняются</w:t>
      </w:r>
    </w:p>
    <w:p w:rsidR="00A41543" w:rsidRDefault="00A41543" w:rsidP="00E73CC6">
      <w:pPr>
        <w:rPr>
          <w:b/>
        </w:rPr>
      </w:pPr>
      <w:r>
        <w:rPr>
          <w:b/>
        </w:rPr>
        <w:t>ЗАЯВКА НА УЧАСТИЕ В КОНКУРСНОЙ ПРОГРАММЕ</w:t>
      </w:r>
    </w:p>
    <w:p w:rsidR="00A41543" w:rsidRDefault="00A41543" w:rsidP="00BB5204">
      <w:pPr>
        <w:jc w:val="center"/>
        <w:rPr>
          <w:b/>
        </w:rPr>
      </w:pPr>
    </w:p>
    <w:p w:rsidR="00A41543" w:rsidRDefault="00A41543" w:rsidP="00BB5204">
      <w:pPr>
        <w:jc w:val="center"/>
        <w:rPr>
          <w:b/>
        </w:rPr>
      </w:pPr>
      <w:r>
        <w:rPr>
          <w:b/>
        </w:rPr>
        <w:t>________________</w:t>
      </w:r>
    </w:p>
    <w:p w:rsidR="00A41543" w:rsidRDefault="00A41543" w:rsidP="00BB5204">
      <w:pPr>
        <w:jc w:val="center"/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vertAlign w:val="superscript"/>
          <w:lang w:val="uk-UA"/>
        </w:rPr>
        <w:t>(</w:t>
      </w:r>
      <w:r>
        <w:rPr>
          <w:i/>
          <w:sz w:val="30"/>
          <w:szCs w:val="30"/>
          <w:vertAlign w:val="superscript"/>
        </w:rPr>
        <w:t>указать название конкурса)</w:t>
      </w:r>
    </w:p>
    <w:p w:rsidR="00A41543" w:rsidRDefault="00A41543" w:rsidP="00BB5204">
      <w:pPr>
        <w:jc w:val="center"/>
        <w:rPr>
          <w:b/>
          <w:sz w:val="24"/>
          <w:szCs w:val="24"/>
        </w:rPr>
      </w:pPr>
      <w:r>
        <w:rPr>
          <w:b/>
        </w:rPr>
        <w:t>__________________________</w:t>
      </w:r>
    </w:p>
    <w:p w:rsidR="00A41543" w:rsidRDefault="00A41543" w:rsidP="00BB5204">
      <w:pPr>
        <w:jc w:val="center"/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vertAlign w:val="superscript"/>
          <w:lang w:val="uk-UA"/>
        </w:rPr>
        <w:t>(</w:t>
      </w:r>
      <w:r>
        <w:rPr>
          <w:i/>
          <w:sz w:val="30"/>
          <w:szCs w:val="30"/>
          <w:vertAlign w:val="superscript"/>
        </w:rPr>
        <w:t>указать дату проведения)</w:t>
      </w:r>
    </w:p>
    <w:p w:rsidR="00A41543" w:rsidRDefault="00A41543" w:rsidP="00BB5204">
      <w:pPr>
        <w:jc w:val="center"/>
        <w:rPr>
          <w:sz w:val="24"/>
          <w:szCs w:val="24"/>
        </w:rPr>
      </w:pPr>
    </w:p>
    <w:p w:rsidR="00A41543" w:rsidRDefault="00A41543" w:rsidP="00BB5204">
      <w:pPr>
        <w:tabs>
          <w:tab w:val="left" w:pos="-3261"/>
          <w:tab w:val="left" w:pos="4253"/>
        </w:tabs>
        <w:rPr>
          <w:b/>
        </w:rPr>
      </w:pPr>
      <w:r>
        <w:rPr>
          <w:b/>
        </w:rPr>
        <w:t>Город</w:t>
      </w:r>
      <w:r>
        <w:rPr>
          <w:b/>
        </w:rPr>
        <w:tab/>
        <w:t>____________________</w:t>
      </w:r>
    </w:p>
    <w:p w:rsidR="00A41543" w:rsidRDefault="00A41543" w:rsidP="00BB5204">
      <w:pPr>
        <w:tabs>
          <w:tab w:val="left" w:pos="1843"/>
        </w:tabs>
        <w:rPr>
          <w:b/>
        </w:rPr>
      </w:pPr>
    </w:p>
    <w:p w:rsidR="00A41543" w:rsidRDefault="00A41543" w:rsidP="00BB5204">
      <w:pPr>
        <w:tabs>
          <w:tab w:val="left" w:pos="1843"/>
        </w:tabs>
        <w:rPr>
          <w:b/>
        </w:rPr>
      </w:pPr>
      <w:r>
        <w:rPr>
          <w:b/>
        </w:rPr>
        <w:t>Название клуба (школы, студии)</w:t>
      </w:r>
      <w:r>
        <w:rPr>
          <w:b/>
        </w:rPr>
        <w:tab/>
        <w:t>__________________</w:t>
      </w:r>
    </w:p>
    <w:p w:rsidR="00A41543" w:rsidRDefault="00A41543" w:rsidP="00BB5204">
      <w:pPr>
        <w:tabs>
          <w:tab w:val="left" w:pos="1843"/>
        </w:tabs>
        <w:rPr>
          <w:b/>
        </w:rPr>
      </w:pPr>
    </w:p>
    <w:p w:rsidR="00A41543" w:rsidRDefault="00A41543" w:rsidP="00BB5204">
      <w:pPr>
        <w:tabs>
          <w:tab w:val="left" w:pos="1843"/>
          <w:tab w:val="left" w:pos="4253"/>
        </w:tabs>
        <w:rPr>
          <w:b/>
        </w:rPr>
      </w:pPr>
      <w:r>
        <w:rPr>
          <w:b/>
        </w:rPr>
        <w:t>Фамилия, имя тренера</w:t>
      </w:r>
      <w:r>
        <w:rPr>
          <w:b/>
        </w:rPr>
        <w:tab/>
        <w:t>________________________________</w:t>
      </w:r>
    </w:p>
    <w:p w:rsidR="00A41543" w:rsidRDefault="00A41543" w:rsidP="00BB5204">
      <w:pPr>
        <w:tabs>
          <w:tab w:val="left" w:pos="1843"/>
        </w:tabs>
        <w:ind w:right="-225"/>
        <w:rPr>
          <w:b/>
        </w:rPr>
      </w:pPr>
    </w:p>
    <w:p w:rsidR="00A41543" w:rsidRDefault="00A41543" w:rsidP="00BB5204">
      <w:pPr>
        <w:tabs>
          <w:tab w:val="left" w:pos="4253"/>
        </w:tabs>
        <w:rPr>
          <w:b/>
        </w:rPr>
      </w:pPr>
      <w:r>
        <w:rPr>
          <w:b/>
        </w:rPr>
        <w:t>Контакты</w:t>
      </w:r>
      <w:r>
        <w:rPr>
          <w:b/>
        </w:rPr>
        <w:tab/>
        <w:t>______________________________________</w:t>
      </w:r>
    </w:p>
    <w:p w:rsidR="00A41543" w:rsidRDefault="00A41543" w:rsidP="00BB5204">
      <w:pPr>
        <w:tabs>
          <w:tab w:val="left" w:pos="4253"/>
        </w:tabs>
        <w:rPr>
          <w:b/>
        </w:rPr>
      </w:pPr>
    </w:p>
    <w:p w:rsidR="00A41543" w:rsidRDefault="00A41543" w:rsidP="00BB5204">
      <w:pPr>
        <w:tabs>
          <w:tab w:val="left" w:pos="4253"/>
        </w:tabs>
        <w:rPr>
          <w:b/>
        </w:rPr>
      </w:pPr>
    </w:p>
    <w:tbl>
      <w:tblPr>
        <w:tblW w:w="0" w:type="auto"/>
        <w:tblInd w:w="153" w:type="dxa"/>
        <w:tblLayout w:type="fixed"/>
        <w:tblLook w:val="0000"/>
      </w:tblPr>
      <w:tblGrid>
        <w:gridCol w:w="465"/>
        <w:gridCol w:w="1890"/>
        <w:gridCol w:w="1515"/>
        <w:gridCol w:w="1470"/>
        <w:gridCol w:w="1485"/>
        <w:gridCol w:w="2025"/>
        <w:gridCol w:w="1035"/>
        <w:gridCol w:w="1332"/>
      </w:tblGrid>
      <w:tr w:rsidR="00A41543" w:rsidTr="00BB5204">
        <w:trPr>
          <w:trHeight w:val="565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t>№ п/п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t>Фамилия, имя танцовщицы (танцора)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41543" w:rsidRDefault="00A41543">
            <w:pPr>
              <w:suppressAutoHyphens/>
              <w:snapToGrid w:val="0"/>
              <w:jc w:val="center"/>
              <w:rPr>
                <w:i/>
                <w:sz w:val="18"/>
                <w:szCs w:val="18"/>
                <w:lang w:eastAsia="ar-SA"/>
              </w:rPr>
            </w:pPr>
            <w:r>
              <w:t>Номинация</w:t>
            </w:r>
            <w:r>
              <w:br/>
            </w:r>
            <w:r>
              <w:rPr>
                <w:i/>
                <w:sz w:val="18"/>
                <w:szCs w:val="18"/>
              </w:rPr>
              <w:t>(соло, дуэт, группа, формейшн, продакшн)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t>Возрастная категория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41543" w:rsidRDefault="00A41543">
            <w:pPr>
              <w:suppressAutoHyphens/>
              <w:snapToGrid w:val="0"/>
              <w:jc w:val="center"/>
              <w:rPr>
                <w:b/>
                <w:color w:val="FF0000"/>
                <w:lang w:eastAsia="ar-SA"/>
              </w:rPr>
            </w:pPr>
            <w:r>
              <w:t>Лига</w:t>
            </w:r>
            <w:r>
              <w:rPr>
                <w:b/>
                <w:color w:val="FF0000"/>
              </w:rPr>
              <w:t>*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41543" w:rsidRDefault="00A41543">
            <w:pPr>
              <w:suppressAutoHyphens/>
              <w:snapToGrid w:val="0"/>
              <w:jc w:val="center"/>
              <w:rPr>
                <w:b/>
                <w:color w:val="FF0000"/>
                <w:lang w:eastAsia="ar-SA"/>
              </w:rPr>
            </w:pPr>
            <w:r>
              <w:t>Программа</w:t>
            </w:r>
            <w:r>
              <w:rPr>
                <w:b/>
                <w:color w:val="FF0000"/>
              </w:rPr>
              <w:t>**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t>Дата рождения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i/>
                <w:sz w:val="18"/>
                <w:szCs w:val="18"/>
                <w:lang w:eastAsia="ar-SA"/>
              </w:rPr>
            </w:pPr>
            <w:r>
              <w:t xml:space="preserve">Наличие книжки </w:t>
            </w:r>
            <w:r>
              <w:rPr>
                <w:i/>
                <w:sz w:val="18"/>
                <w:szCs w:val="18"/>
              </w:rPr>
              <w:t>(какой организации)</w:t>
            </w:r>
          </w:p>
        </w:tc>
      </w:tr>
      <w:tr w:rsidR="00A41543" w:rsidTr="00BB5204">
        <w:trPr>
          <w:trHeight w:val="379"/>
        </w:trPr>
        <w:tc>
          <w:tcPr>
            <w:tcW w:w="112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uppressAutoHyphens/>
              <w:snapToGrid w:val="0"/>
              <w:rPr>
                <w:b/>
                <w:bCs/>
                <w:lang w:eastAsia="ar-SA"/>
              </w:rPr>
            </w:pPr>
            <w:r>
              <w:rPr>
                <w:b/>
                <w:bCs/>
              </w:rPr>
              <w:t>СОЛО</w:t>
            </w:r>
          </w:p>
        </w:tc>
      </w:tr>
      <w:tr w:rsidR="00A41543" w:rsidTr="00BB5204">
        <w:trPr>
          <w:trHeight w:val="586"/>
        </w:trPr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rPr>
                <w:lang w:eastAsia="ar-SA"/>
              </w:rPr>
            </w:pPr>
            <w:r>
              <w:t>1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</w:tr>
      <w:tr w:rsidR="00A41543" w:rsidTr="00BB5204">
        <w:trPr>
          <w:trHeight w:val="546"/>
        </w:trPr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rPr>
                <w:lang w:eastAsia="ar-SA"/>
              </w:rPr>
            </w:pPr>
            <w:r>
              <w:t xml:space="preserve">2 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</w:tr>
      <w:tr w:rsidR="00A41543" w:rsidTr="00BB5204">
        <w:trPr>
          <w:trHeight w:val="546"/>
        </w:trPr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rPr>
                <w:lang w:eastAsia="ar-SA"/>
              </w:rPr>
            </w:pPr>
            <w:r>
              <w:t>3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</w:tr>
      <w:tr w:rsidR="00A41543" w:rsidTr="00BB5204">
        <w:trPr>
          <w:trHeight w:val="348"/>
        </w:trPr>
        <w:tc>
          <w:tcPr>
            <w:tcW w:w="11217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uppressAutoHyphens/>
              <w:snapToGrid w:val="0"/>
              <w:rPr>
                <w:b/>
                <w:bCs/>
                <w:lang w:eastAsia="ar-SA"/>
              </w:rPr>
            </w:pPr>
            <w:r>
              <w:rPr>
                <w:b/>
                <w:bCs/>
              </w:rPr>
              <w:t>ГРУППА №1</w:t>
            </w:r>
          </w:p>
        </w:tc>
      </w:tr>
      <w:tr w:rsidR="00A41543" w:rsidTr="00BB5204">
        <w:trPr>
          <w:trHeight w:val="546"/>
        </w:trPr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rPr>
                <w:lang w:eastAsia="ar-SA"/>
              </w:rPr>
            </w:pPr>
            <w:r>
              <w:t>1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</w:tr>
      <w:tr w:rsidR="00A41543" w:rsidTr="00BB5204">
        <w:trPr>
          <w:trHeight w:val="546"/>
        </w:trPr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rPr>
                <w:lang w:eastAsia="ar-SA"/>
              </w:rPr>
            </w:pPr>
            <w:r>
              <w:t>2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</w:tr>
      <w:tr w:rsidR="00A41543" w:rsidTr="00BB5204">
        <w:trPr>
          <w:trHeight w:val="546"/>
        </w:trPr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rPr>
                <w:lang w:eastAsia="ar-SA"/>
              </w:rPr>
            </w:pPr>
            <w:r>
              <w:t>3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</w:tr>
      <w:tr w:rsidR="00A41543" w:rsidTr="00BB5204">
        <w:trPr>
          <w:trHeight w:val="550"/>
        </w:trPr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rPr>
                <w:lang w:val="en-US" w:eastAsia="ar-SA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</w:tr>
      <w:tr w:rsidR="00A41543" w:rsidTr="00BB5204">
        <w:trPr>
          <w:trHeight w:val="550"/>
        </w:trPr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rPr>
                <w:lang w:val="en-US" w:eastAsia="ar-SA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</w:tr>
      <w:tr w:rsidR="00A41543" w:rsidTr="00BB5204">
        <w:trPr>
          <w:trHeight w:val="550"/>
        </w:trPr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rPr>
                <w:lang w:val="en-US" w:eastAsia="ar-SA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</w:tr>
      <w:tr w:rsidR="00A41543" w:rsidTr="00BB5204">
        <w:trPr>
          <w:trHeight w:val="546"/>
        </w:trPr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rPr>
                <w:lang w:val="en-US" w:eastAsia="ar-SA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543" w:rsidRDefault="00A41543">
            <w:pPr>
              <w:snapToGrid w:val="0"/>
              <w:jc w:val="center"/>
              <w:rPr>
                <w:lang w:eastAsia="ar-SA"/>
              </w:rPr>
            </w:pPr>
          </w:p>
          <w:p w:rsidR="00A41543" w:rsidRDefault="00A41543">
            <w:pPr>
              <w:suppressAutoHyphens/>
              <w:snapToGrid w:val="0"/>
              <w:jc w:val="center"/>
              <w:rPr>
                <w:lang w:eastAsia="ar-SA"/>
              </w:rPr>
            </w:pPr>
          </w:p>
        </w:tc>
      </w:tr>
    </w:tbl>
    <w:p w:rsidR="00A41543" w:rsidRDefault="00A41543" w:rsidP="00BB5204">
      <w:pPr>
        <w:jc w:val="both"/>
        <w:rPr>
          <w:b/>
          <w:lang w:eastAsia="ar-SA"/>
        </w:rPr>
      </w:pPr>
      <w:r>
        <w:rPr>
          <w:b/>
        </w:rPr>
        <w:t>Лиги: «Дебют», «Начинающие», «Открытая», «Высшая», «Любители», «Профессионалы», «</w:t>
      </w:r>
      <w:r>
        <w:rPr>
          <w:b/>
          <w:lang w:val="en-US"/>
        </w:rPr>
        <w:t>SuperStar</w:t>
      </w:r>
      <w:r>
        <w:rPr>
          <w:b/>
        </w:rPr>
        <w:t>».</w:t>
      </w:r>
    </w:p>
    <w:p w:rsidR="00A41543" w:rsidRDefault="00A41543" w:rsidP="00BB5204">
      <w:pPr>
        <w:jc w:val="both"/>
        <w:rPr>
          <w:b/>
        </w:rPr>
      </w:pPr>
      <w:r>
        <w:rPr>
          <w:b/>
        </w:rPr>
        <w:t>Программы: «</w:t>
      </w:r>
      <w:r>
        <w:rPr>
          <w:b/>
          <w:lang w:val="en-US"/>
        </w:rPr>
        <w:t>Raqs</w:t>
      </w:r>
      <w:r w:rsidRPr="00BB5204">
        <w:rPr>
          <w:b/>
        </w:rPr>
        <w:t xml:space="preserve"> </w:t>
      </w:r>
      <w:r>
        <w:rPr>
          <w:b/>
          <w:lang w:val="en-US"/>
        </w:rPr>
        <w:t>Sharki</w:t>
      </w:r>
      <w:r>
        <w:rPr>
          <w:b/>
        </w:rPr>
        <w:t>», «Фольклор», «Шоу», «Трайбл», «Фьюжн», «Табла-соло», «Сценический танец», «Синхронный танец».</w:t>
      </w:r>
    </w:p>
    <w:p w:rsidR="00A41543" w:rsidRDefault="00A41543" w:rsidP="00BB5204">
      <w:pPr>
        <w:tabs>
          <w:tab w:val="left" w:pos="1590"/>
        </w:tabs>
      </w:pPr>
    </w:p>
    <w:p w:rsidR="00A41543" w:rsidRPr="00BB5204" w:rsidRDefault="00A41543" w:rsidP="00BF55A6">
      <w:pPr>
        <w:ind w:left="-567"/>
        <w:rPr>
          <w:rFonts w:ascii="Times New Roman" w:hAnsi="Times New Roman"/>
          <w:sz w:val="24"/>
          <w:szCs w:val="24"/>
        </w:rPr>
      </w:pPr>
    </w:p>
    <w:sectPr w:rsidR="00A41543" w:rsidRPr="00BB5204" w:rsidSect="0005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999"/>
    <w:multiLevelType w:val="hybridMultilevel"/>
    <w:tmpl w:val="7C10FE6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42C370B"/>
    <w:multiLevelType w:val="hybridMultilevel"/>
    <w:tmpl w:val="9A4602C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A004909"/>
    <w:multiLevelType w:val="hybridMultilevel"/>
    <w:tmpl w:val="507AD35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26B5633"/>
    <w:multiLevelType w:val="hybridMultilevel"/>
    <w:tmpl w:val="3BDCD9F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1A834129"/>
    <w:multiLevelType w:val="hybridMultilevel"/>
    <w:tmpl w:val="263AED5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1AAF72C9"/>
    <w:multiLevelType w:val="hybridMultilevel"/>
    <w:tmpl w:val="D97C2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D4EC9"/>
    <w:multiLevelType w:val="hybridMultilevel"/>
    <w:tmpl w:val="64800FE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62411C4C"/>
    <w:multiLevelType w:val="hybridMultilevel"/>
    <w:tmpl w:val="A868272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750E62F1"/>
    <w:multiLevelType w:val="hybridMultilevel"/>
    <w:tmpl w:val="07220DF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69EC"/>
    <w:rsid w:val="00007582"/>
    <w:rsid w:val="00052C49"/>
    <w:rsid w:val="00055F3B"/>
    <w:rsid w:val="000A73ED"/>
    <w:rsid w:val="00121AFC"/>
    <w:rsid w:val="001819EF"/>
    <w:rsid w:val="001A79CE"/>
    <w:rsid w:val="001E1693"/>
    <w:rsid w:val="002064B8"/>
    <w:rsid w:val="00222D17"/>
    <w:rsid w:val="002A7444"/>
    <w:rsid w:val="002E2AE9"/>
    <w:rsid w:val="003539B1"/>
    <w:rsid w:val="00354DEB"/>
    <w:rsid w:val="00356730"/>
    <w:rsid w:val="00374023"/>
    <w:rsid w:val="003835E3"/>
    <w:rsid w:val="00393F29"/>
    <w:rsid w:val="0039680B"/>
    <w:rsid w:val="00397135"/>
    <w:rsid w:val="003B2ADF"/>
    <w:rsid w:val="00420A01"/>
    <w:rsid w:val="004341E6"/>
    <w:rsid w:val="004F6968"/>
    <w:rsid w:val="005108DC"/>
    <w:rsid w:val="005623D6"/>
    <w:rsid w:val="0067025C"/>
    <w:rsid w:val="00695D30"/>
    <w:rsid w:val="006B0F49"/>
    <w:rsid w:val="006B34DB"/>
    <w:rsid w:val="006C1289"/>
    <w:rsid w:val="006E27DE"/>
    <w:rsid w:val="006F0F99"/>
    <w:rsid w:val="00730DE3"/>
    <w:rsid w:val="007A3639"/>
    <w:rsid w:val="007E1C31"/>
    <w:rsid w:val="007F18B0"/>
    <w:rsid w:val="0083127F"/>
    <w:rsid w:val="008449E0"/>
    <w:rsid w:val="00852E4A"/>
    <w:rsid w:val="008A3185"/>
    <w:rsid w:val="009113F9"/>
    <w:rsid w:val="009346D8"/>
    <w:rsid w:val="00947896"/>
    <w:rsid w:val="0095055B"/>
    <w:rsid w:val="00962BB6"/>
    <w:rsid w:val="0098053C"/>
    <w:rsid w:val="009B602E"/>
    <w:rsid w:val="009C6EF8"/>
    <w:rsid w:val="00A02699"/>
    <w:rsid w:val="00A26B5C"/>
    <w:rsid w:val="00A304A8"/>
    <w:rsid w:val="00A33994"/>
    <w:rsid w:val="00A41543"/>
    <w:rsid w:val="00A8580C"/>
    <w:rsid w:val="00AF0B4F"/>
    <w:rsid w:val="00B00E99"/>
    <w:rsid w:val="00B330AD"/>
    <w:rsid w:val="00B469EC"/>
    <w:rsid w:val="00B74E0F"/>
    <w:rsid w:val="00B80C70"/>
    <w:rsid w:val="00BA7EBA"/>
    <w:rsid w:val="00BB5204"/>
    <w:rsid w:val="00BC14BD"/>
    <w:rsid w:val="00BF2A3C"/>
    <w:rsid w:val="00BF55A6"/>
    <w:rsid w:val="00C32B44"/>
    <w:rsid w:val="00D01658"/>
    <w:rsid w:val="00D03800"/>
    <w:rsid w:val="00D31CD3"/>
    <w:rsid w:val="00D42B8E"/>
    <w:rsid w:val="00D92DA9"/>
    <w:rsid w:val="00DA75CA"/>
    <w:rsid w:val="00DF500B"/>
    <w:rsid w:val="00E074E2"/>
    <w:rsid w:val="00E14D8E"/>
    <w:rsid w:val="00E73CC6"/>
    <w:rsid w:val="00E7544C"/>
    <w:rsid w:val="00E825AF"/>
    <w:rsid w:val="00E95444"/>
    <w:rsid w:val="00EA152C"/>
    <w:rsid w:val="00EF39A1"/>
    <w:rsid w:val="00F015BA"/>
    <w:rsid w:val="00F46C5E"/>
    <w:rsid w:val="00F8349C"/>
    <w:rsid w:val="00FB7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49"/>
    <w:pPr>
      <w:spacing w:after="200" w:line="276" w:lineRule="auto"/>
    </w:pPr>
    <w:rPr>
      <w:lang w:val="ru-R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55A6"/>
    <w:pPr>
      <w:ind w:left="720"/>
      <w:contextualSpacing/>
    </w:pPr>
  </w:style>
  <w:style w:type="paragraph" w:styleId="NormalWeb">
    <w:name w:val="Normal (Web)"/>
    <w:basedOn w:val="Normal"/>
    <w:uiPriority w:val="99"/>
    <w:rsid w:val="003567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56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6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6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6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56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56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56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56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6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6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6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6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56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56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56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6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6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6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6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6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56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60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6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6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ECFCA"/>
                                            <w:left w:val="single" w:sz="2" w:space="0" w:color="CECFCA"/>
                                            <w:bottom w:val="single" w:sz="6" w:space="0" w:color="CECFCA"/>
                                            <w:right w:val="single" w:sz="6" w:space="0" w:color="CECFCA"/>
                                          </w:divBdr>
                                          <w:divsChild>
                                            <w:div w:id="11695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4D4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60564"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278</TotalTime>
  <Pages>6</Pages>
  <Words>4812</Words>
  <Characters>2744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Makarova</dc:creator>
  <cp:keywords/>
  <dc:description/>
  <cp:lastModifiedBy>Zarema</cp:lastModifiedBy>
  <cp:revision>33</cp:revision>
  <dcterms:created xsi:type="dcterms:W3CDTF">2014-03-10T10:37:00Z</dcterms:created>
  <dcterms:modified xsi:type="dcterms:W3CDTF">2014-03-28T19:19:00Z</dcterms:modified>
</cp:coreProperties>
</file>